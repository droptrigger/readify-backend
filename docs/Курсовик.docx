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15F5F" w14:textId="77777777" w:rsidR="006C2EE1" w:rsidRDefault="006C2EE1" w:rsidP="006C2EE1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314924F" w14:textId="77777777" w:rsidR="006C2EE1" w:rsidRDefault="006C2EE1" w:rsidP="006C2E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Вологодский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73DAF87" w14:textId="77777777" w:rsidR="006C2EE1" w:rsidRDefault="006C2EE1" w:rsidP="006C2EE1">
      <w:pPr>
        <w:spacing w:before="320" w:after="3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648384D0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программирование</w:t>
      </w:r>
    </w:p>
    <w:p w14:paraId="248B174D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(наименование специальности)</w:t>
      </w:r>
    </w:p>
    <w:p w14:paraId="0709A27E" w14:textId="77777777" w:rsidR="006C2EE1" w:rsidRDefault="006C2EE1" w:rsidP="006C2EE1">
      <w:pPr>
        <w:spacing w:before="800" w:after="8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17AB741F" w14:textId="77777777" w:rsidR="006C2EE1" w:rsidRDefault="006C2EE1" w:rsidP="006C2EE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«МДК 01.01 Разработка программных модулей» </w:t>
      </w:r>
    </w:p>
    <w:p w14:paraId="3D320904" w14:textId="1DE191E2" w:rsidR="006C2EE1" w:rsidRDefault="006C2EE1" w:rsidP="006C2EE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темы: «Разработка модуля информационной системы </w:t>
      </w:r>
      <w:r w:rsidR="008211A8">
        <w:rPr>
          <w:rFonts w:ascii="Times New Roman" w:hAnsi="Times New Roman" w:cs="Times New Roman"/>
          <w:sz w:val="28"/>
          <w:szCs w:val="28"/>
        </w:rPr>
        <w:t>сервиса чтения книг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90C508" w14:textId="6D2B5DA7" w:rsidR="006C2EE1" w:rsidRDefault="006C2EE1" w:rsidP="006C2EE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работы КП          </w:t>
      </w:r>
      <w:r>
        <w:rPr>
          <w:rFonts w:ascii="Times New Roman" w:hAnsi="Times New Roman" w:cs="Times New Roman"/>
          <w:sz w:val="28"/>
          <w:szCs w:val="28"/>
          <w:u w:val="single"/>
        </w:rPr>
        <w:t>09.02.07.          13.00               0</w:t>
      </w:r>
      <w:r w:rsidR="008211A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2024</w:t>
      </w:r>
    </w:p>
    <w:p w14:paraId="23E390EF" w14:textId="77777777" w:rsidR="006C2EE1" w:rsidRDefault="006C2EE1" w:rsidP="006C2EE1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18"/>
          <w:szCs w:val="18"/>
        </w:rPr>
        <w:t>Код специальности, код УК, регистрационный номер по журналу, год</w:t>
      </w:r>
    </w:p>
    <w:p w14:paraId="6C3BF02C" w14:textId="5500BD41" w:rsidR="006C2EE1" w:rsidRDefault="006C2EE1" w:rsidP="006C2EE1">
      <w:pPr>
        <w:tabs>
          <w:tab w:val="left" w:pos="765"/>
          <w:tab w:val="left" w:pos="4253"/>
          <w:tab w:val="center" w:pos="4819"/>
        </w:tabs>
        <w:spacing w:before="9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>
        <w:rPr>
          <w:rFonts w:ascii="Times New Roman" w:hAnsi="Times New Roman" w:cs="Times New Roman"/>
          <w:sz w:val="24"/>
          <w:szCs w:val="24"/>
        </w:rPr>
        <w:tab/>
        <w:t>____</w:t>
      </w:r>
      <w:r w:rsidR="008211A8">
        <w:rPr>
          <w:rFonts w:ascii="Times New Roman" w:hAnsi="Times New Roman" w:cs="Times New Roman"/>
          <w:sz w:val="24"/>
          <w:szCs w:val="24"/>
          <w:u w:val="single"/>
        </w:rPr>
        <w:t>Дегтярев Михаил Евгеньевич</w:t>
      </w:r>
      <w:r>
        <w:rPr>
          <w:rFonts w:ascii="Times New Roman" w:hAnsi="Times New Roman" w:cs="Times New Roman"/>
          <w:sz w:val="24"/>
          <w:szCs w:val="24"/>
        </w:rPr>
        <w:t>_____________</w:t>
      </w:r>
    </w:p>
    <w:p w14:paraId="5279AF89" w14:textId="77777777" w:rsidR="006C2EE1" w:rsidRDefault="006C2EE1" w:rsidP="006C2EE1">
      <w:pPr>
        <w:tabs>
          <w:tab w:val="left" w:pos="5387"/>
        </w:tabs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(уч. степень, звание, должность. Ф.И.О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4FF5CF" w14:textId="59B7FF4E" w:rsidR="006C2EE1" w:rsidRDefault="006C2EE1" w:rsidP="006C2EE1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(а) обучающийся </w:t>
      </w:r>
      <w:r w:rsidRPr="00856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softHyphen/>
        <w:t>___</w:t>
      </w:r>
      <w:r w:rsidR="008211A8">
        <w:rPr>
          <w:rFonts w:ascii="Times New Roman" w:hAnsi="Times New Roman" w:cs="Times New Roman"/>
          <w:sz w:val="24"/>
          <w:szCs w:val="24"/>
          <w:u w:val="single"/>
        </w:rPr>
        <w:t>Домаков Василий Николаевич</w:t>
      </w: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95D447" w14:textId="77777777" w:rsidR="006C2EE1" w:rsidRDefault="006C2EE1" w:rsidP="006C2EE1">
      <w:pPr>
        <w:tabs>
          <w:tab w:val="left" w:pos="4253"/>
        </w:tabs>
        <w:spacing w:after="0" w:line="240" w:lineRule="auto"/>
        <w:ind w:left="576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(Ф.И.О)</w:t>
      </w:r>
    </w:p>
    <w:p w14:paraId="75FD659B" w14:textId="5C17DE2D" w:rsidR="006C2EE1" w:rsidRDefault="006C2EE1" w:rsidP="006C2EE1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Группа, курс</w:t>
      </w:r>
      <w:r w:rsidRPr="00856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ИСП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8211A8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>-2</w:t>
      </w:r>
      <w:r w:rsidR="008211A8">
        <w:rPr>
          <w:rFonts w:ascii="Times New Roman" w:hAnsi="Times New Roman" w:cs="Times New Roman"/>
          <w:sz w:val="24"/>
          <w:szCs w:val="24"/>
          <w:u w:val="single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3 курс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152FE5E5" w14:textId="77777777" w:rsidR="006C2EE1" w:rsidRDefault="006C2EE1" w:rsidP="006C2EE1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</w:t>
      </w:r>
      <w:r w:rsidRPr="00856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69933BF5" w14:textId="77777777" w:rsidR="006C2EE1" w:rsidRDefault="006C2EE1" w:rsidP="006C2EE1">
      <w:pPr>
        <w:tabs>
          <w:tab w:val="left" w:pos="425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</w:t>
      </w:r>
      <w:r w:rsidRPr="00856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507027EE" w14:textId="77777777" w:rsidR="006C2EE1" w:rsidRDefault="006C2EE1" w:rsidP="006C2EE1">
      <w:pPr>
        <w:tabs>
          <w:tab w:val="left" w:pos="42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Оценка по защите</w:t>
      </w:r>
      <w:r w:rsidRPr="008564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49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79B8ADF3" w14:textId="77777777" w:rsidR="006C2EE1" w:rsidRDefault="006C2EE1" w:rsidP="006C2EE1">
      <w:pPr>
        <w:tabs>
          <w:tab w:val="left" w:pos="5954"/>
        </w:tabs>
        <w:spacing w:after="0" w:line="240" w:lineRule="auto"/>
        <w:ind w:left="504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(подпись преподавателя)</w:t>
      </w:r>
    </w:p>
    <w:p w14:paraId="3CF630F9" w14:textId="77777777" w:rsidR="006C2EE1" w:rsidRDefault="006C2EE1" w:rsidP="006C2E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C1974C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CFFE4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44658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33FF75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9C2CB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5F8994" w14:textId="77777777" w:rsidR="008211A8" w:rsidRDefault="008211A8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6D37D" w14:textId="77777777" w:rsidR="006C2EE1" w:rsidRDefault="006C2EE1" w:rsidP="006C2E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C44B7" w14:textId="77777777" w:rsidR="006C2EE1" w:rsidRDefault="006C2EE1" w:rsidP="006C2E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Вологда</w:t>
      </w:r>
    </w:p>
    <w:p w14:paraId="7458E581" w14:textId="6FD6678A" w:rsidR="006C2EE1" w:rsidRPr="008211A8" w:rsidRDefault="006C2EE1" w:rsidP="006C2EE1">
      <w:pPr>
        <w:pStyle w:val="af"/>
        <w:spacing w:before="0" w:after="28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211A8">
        <w:rPr>
          <w:rFonts w:ascii="Times New Roman" w:hAnsi="Times New Roman" w:cs="Times New Roman"/>
          <w:color w:val="auto"/>
          <w:sz w:val="28"/>
          <w:szCs w:val="28"/>
        </w:rPr>
        <w:t>2024 г.</w:t>
      </w:r>
    </w:p>
    <w:p w14:paraId="1737F823" w14:textId="676C56EB" w:rsidR="006C2EE1" w:rsidRPr="006C2EE1" w:rsidRDefault="006C2EE1" w:rsidP="006C2EE1">
      <w:pP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524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CD409" w14:textId="365EF7E5" w:rsidR="00DA1BD1" w:rsidRPr="00DA1BD1" w:rsidRDefault="00DA1BD1" w:rsidP="006C2EE1">
          <w:pPr>
            <w:pStyle w:val="af"/>
            <w:spacing w:before="0" w:after="28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A1BD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6BF493D" w14:textId="77777777" w:rsidR="00CA48EA" w:rsidRPr="00CA48EA" w:rsidRDefault="00506B32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5A744C">
            <w:fldChar w:fldCharType="begin"/>
          </w:r>
          <w:r w:rsidR="00DA1BD1" w:rsidRPr="005A744C">
            <w:instrText xml:space="preserve"> TOC \o "1-3" \h \z \u </w:instrText>
          </w:r>
          <w:r w:rsidRPr="005A744C">
            <w:fldChar w:fldCharType="separate"/>
          </w:r>
          <w:hyperlink w:anchor="_Toc185545859" w:history="1">
            <w:r w:rsidR="00CA48EA" w:rsidRPr="00CA48EA">
              <w:rPr>
                <w:rStyle w:val="af0"/>
              </w:rPr>
              <w:t>ВВЕДЕНИЕ</w:t>
            </w:r>
            <w:r w:rsidR="00CA48EA" w:rsidRPr="00CA48EA">
              <w:rPr>
                <w:webHidden/>
              </w:rPr>
              <w:tab/>
            </w:r>
            <w:r w:rsidR="00CA48EA" w:rsidRPr="00CA48EA">
              <w:rPr>
                <w:webHidden/>
              </w:rPr>
              <w:fldChar w:fldCharType="begin"/>
            </w:r>
            <w:r w:rsidR="00CA48EA" w:rsidRPr="00CA48EA">
              <w:rPr>
                <w:webHidden/>
              </w:rPr>
              <w:instrText xml:space="preserve"> PAGEREF _Toc185545859 \h </w:instrText>
            </w:r>
            <w:r w:rsidR="00CA48EA" w:rsidRPr="00CA48EA">
              <w:rPr>
                <w:webHidden/>
              </w:rPr>
            </w:r>
            <w:r w:rsidR="00CA48EA" w:rsidRPr="00CA48EA">
              <w:rPr>
                <w:webHidden/>
              </w:rPr>
              <w:fldChar w:fldCharType="separate"/>
            </w:r>
            <w:r w:rsidR="00CA48EA" w:rsidRPr="00CA48EA">
              <w:rPr>
                <w:webHidden/>
              </w:rPr>
              <w:t>3</w:t>
            </w:r>
            <w:r w:rsidR="00CA48EA" w:rsidRPr="00CA48EA">
              <w:rPr>
                <w:webHidden/>
              </w:rPr>
              <w:fldChar w:fldCharType="end"/>
            </w:r>
          </w:hyperlink>
        </w:p>
        <w:p w14:paraId="03699FA0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0" w:history="1">
            <w:r w:rsidRPr="00CA48EA">
              <w:rPr>
                <w:rStyle w:val="af0"/>
              </w:rPr>
              <w:t>1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ПЕРВАЯ ГЛАВА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_Toc185545860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4</w:t>
            </w:r>
            <w:r w:rsidRPr="00CA48EA">
              <w:rPr>
                <w:webHidden/>
              </w:rPr>
              <w:fldChar w:fldCharType="end"/>
            </w:r>
          </w:hyperlink>
        </w:p>
        <w:p w14:paraId="061D7746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1" w:history="1">
            <w:r w:rsidRPr="00CA48EA">
              <w:rPr>
                <w:rStyle w:val="af0"/>
              </w:rPr>
              <w:t>1.1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Пример вставки фотографии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_Toc185545861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4</w:t>
            </w:r>
            <w:r w:rsidRPr="00CA48EA">
              <w:rPr>
                <w:webHidden/>
              </w:rPr>
              <w:fldChar w:fldCharType="end"/>
            </w:r>
          </w:hyperlink>
        </w:p>
        <w:p w14:paraId="33756A1C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2" w:history="1">
            <w:r w:rsidRPr="00CA48EA">
              <w:rPr>
                <w:rStyle w:val="af0"/>
              </w:rPr>
              <w:t>1.2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Пример перечислений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_Toc185545862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4</w:t>
            </w:r>
            <w:r w:rsidRPr="00CA48EA">
              <w:rPr>
                <w:webHidden/>
              </w:rPr>
              <w:fldChar w:fldCharType="end"/>
            </w:r>
          </w:hyperlink>
        </w:p>
        <w:p w14:paraId="3A74780F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3" w:history="1">
            <w:r w:rsidRPr="00CA48EA">
              <w:rPr>
                <w:rStyle w:val="af0"/>
                <w:lang w:eastAsia="ru-RU"/>
              </w:rPr>
              <w:t>1.3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  <w:lang w:eastAsia="ru-RU"/>
              </w:rPr>
              <w:t>Пример перечислений дефис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_Toc185545863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5</w:t>
            </w:r>
            <w:r w:rsidRPr="00CA48EA">
              <w:rPr>
                <w:webHidden/>
              </w:rPr>
              <w:fldChar w:fldCharType="end"/>
            </w:r>
          </w:hyperlink>
        </w:p>
        <w:p w14:paraId="212EA0A8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4" w:history="1">
            <w:r w:rsidRPr="00CA48EA">
              <w:rPr>
                <w:rStyle w:val="af0"/>
              </w:rPr>
              <w:t>1.4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Пример листинга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_Toc185545864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5</w:t>
            </w:r>
            <w:r w:rsidRPr="00CA48EA">
              <w:rPr>
                <w:webHidden/>
              </w:rPr>
              <w:fldChar w:fldCharType="end"/>
            </w:r>
          </w:hyperlink>
        </w:p>
        <w:p w14:paraId="14D61245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5" w:history="1">
            <w:r w:rsidRPr="00CA48EA">
              <w:rPr>
                <w:rStyle w:val="af0"/>
              </w:rPr>
              <w:t>1.5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Пример таблицы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_Toc185545865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5</w:t>
            </w:r>
            <w:r w:rsidRPr="00CA48EA">
              <w:rPr>
                <w:webHidden/>
              </w:rPr>
              <w:fldChar w:fldCharType="end"/>
            </w:r>
          </w:hyperlink>
        </w:p>
        <w:p w14:paraId="73878E3F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6" w:history="1">
            <w:r w:rsidRPr="00CA48EA">
              <w:rPr>
                <w:rStyle w:val="af0"/>
              </w:rPr>
              <w:t>1.6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Пример разрыва страницы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_Toc185545866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5</w:t>
            </w:r>
            <w:r w:rsidRPr="00CA48EA">
              <w:rPr>
                <w:webHidden/>
              </w:rPr>
              <w:fldChar w:fldCharType="end"/>
            </w:r>
          </w:hyperlink>
        </w:p>
        <w:p w14:paraId="3268F508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7" w:history="1">
            <w:r w:rsidRPr="00CA48EA">
              <w:rPr>
                <w:rStyle w:val="af0"/>
              </w:rPr>
              <w:t>2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ВТОРАЯ ГЛАВА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_Toc185545867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7</w:t>
            </w:r>
            <w:r w:rsidRPr="00CA48EA">
              <w:rPr>
                <w:webHidden/>
              </w:rPr>
              <w:fldChar w:fldCharType="end"/>
            </w:r>
          </w:hyperlink>
        </w:p>
        <w:p w14:paraId="7F8D0E57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8" w:history="1">
            <w:r w:rsidRPr="00CA48EA">
              <w:rPr>
                <w:rStyle w:val="af0"/>
              </w:rPr>
              <w:t>2.1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Первый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_Toc185545868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7</w:t>
            </w:r>
            <w:r w:rsidRPr="00CA48EA">
              <w:rPr>
                <w:webHidden/>
              </w:rPr>
              <w:fldChar w:fldCharType="end"/>
            </w:r>
          </w:hyperlink>
        </w:p>
        <w:p w14:paraId="616C2906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69" w:history="1">
            <w:r w:rsidRPr="00CA48EA">
              <w:rPr>
                <w:rStyle w:val="af0"/>
              </w:rPr>
              <w:t>2.2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Второй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_Toc185545869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7</w:t>
            </w:r>
            <w:r w:rsidRPr="00CA48EA">
              <w:rPr>
                <w:webHidden/>
              </w:rPr>
              <w:fldChar w:fldCharType="end"/>
            </w:r>
          </w:hyperlink>
        </w:p>
        <w:p w14:paraId="0D6EAA1E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0" w:history="1">
            <w:r w:rsidRPr="00CA48EA">
              <w:rPr>
                <w:rStyle w:val="af0"/>
              </w:rPr>
              <w:t>3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ТРЕТЬЯ ГЛАВА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_Toc185545870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8</w:t>
            </w:r>
            <w:r w:rsidRPr="00CA48EA">
              <w:rPr>
                <w:webHidden/>
              </w:rPr>
              <w:fldChar w:fldCharType="end"/>
            </w:r>
          </w:hyperlink>
        </w:p>
        <w:p w14:paraId="6980F9B1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1" w:history="1">
            <w:r w:rsidRPr="00CA48EA">
              <w:rPr>
                <w:rStyle w:val="af0"/>
              </w:rPr>
              <w:t>4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ПЯТАЯ ГЛАВА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_Toc185545871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9</w:t>
            </w:r>
            <w:r w:rsidRPr="00CA48EA">
              <w:rPr>
                <w:webHidden/>
              </w:rPr>
              <w:fldChar w:fldCharType="end"/>
            </w:r>
          </w:hyperlink>
        </w:p>
        <w:p w14:paraId="13F7EF5E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2" w:history="1">
            <w:r w:rsidRPr="00CA48EA">
              <w:rPr>
                <w:rStyle w:val="af0"/>
              </w:rPr>
              <w:t>4.1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Первый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_Toc185545872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9</w:t>
            </w:r>
            <w:r w:rsidRPr="00CA48EA">
              <w:rPr>
                <w:webHidden/>
              </w:rPr>
              <w:fldChar w:fldCharType="end"/>
            </w:r>
          </w:hyperlink>
        </w:p>
        <w:p w14:paraId="29A6AA7D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3" w:history="1">
            <w:r w:rsidRPr="00CA48EA">
              <w:rPr>
                <w:rStyle w:val="af0"/>
              </w:rPr>
              <w:t>4.2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Второй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_Toc185545873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9</w:t>
            </w:r>
            <w:r w:rsidRPr="00CA48EA">
              <w:rPr>
                <w:webHidden/>
              </w:rPr>
              <w:fldChar w:fldCharType="end"/>
            </w:r>
          </w:hyperlink>
        </w:p>
        <w:p w14:paraId="79E73FDE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4" w:history="1">
            <w:r w:rsidRPr="00CA48EA">
              <w:rPr>
                <w:rStyle w:val="af0"/>
              </w:rPr>
              <w:t>5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ПЯТАЯ ГЛАВА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_Toc185545874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10</w:t>
            </w:r>
            <w:r w:rsidRPr="00CA48EA">
              <w:rPr>
                <w:webHidden/>
              </w:rPr>
              <w:fldChar w:fldCharType="end"/>
            </w:r>
          </w:hyperlink>
        </w:p>
        <w:p w14:paraId="378A2C46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5" w:history="1">
            <w:r w:rsidRPr="00CA48EA">
              <w:rPr>
                <w:rStyle w:val="af0"/>
              </w:rPr>
              <w:t>5.1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Первый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_Toc185545875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10</w:t>
            </w:r>
            <w:r w:rsidRPr="00CA48EA">
              <w:rPr>
                <w:webHidden/>
              </w:rPr>
              <w:fldChar w:fldCharType="end"/>
            </w:r>
          </w:hyperlink>
        </w:p>
        <w:p w14:paraId="4AD14063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6" w:history="1">
            <w:r w:rsidRPr="00CA48EA">
              <w:rPr>
                <w:rStyle w:val="af0"/>
              </w:rPr>
              <w:t>5.2</w:t>
            </w:r>
            <w:r w:rsidRPr="00CA48EA">
              <w:rPr>
                <w:rFonts w:eastAsiaTheme="minorEastAsia"/>
                <w:kern w:val="2"/>
                <w:lang w:eastAsia="ru-RU"/>
                <w14:ligatures w14:val="standardContextual"/>
              </w:rPr>
              <w:tab/>
            </w:r>
            <w:r w:rsidRPr="00CA48EA">
              <w:rPr>
                <w:rStyle w:val="af0"/>
              </w:rPr>
              <w:t>Второй заголовок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_Toc185545876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10</w:t>
            </w:r>
            <w:r w:rsidRPr="00CA48EA">
              <w:rPr>
                <w:webHidden/>
              </w:rPr>
              <w:fldChar w:fldCharType="end"/>
            </w:r>
          </w:hyperlink>
        </w:p>
        <w:p w14:paraId="589FF054" w14:textId="77777777" w:rsidR="00CA48EA" w:rsidRPr="00CA48EA" w:rsidRDefault="00CA48EA" w:rsidP="00CA48EA">
          <w:pPr>
            <w:pStyle w:val="aff9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85545877" w:history="1">
            <w:r w:rsidRPr="00CA48EA">
              <w:rPr>
                <w:rStyle w:val="af0"/>
              </w:rPr>
              <w:t>ЗАКЛЮЧЕНИЕ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_Toc185545877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12</w:t>
            </w:r>
            <w:r w:rsidRPr="00CA48EA">
              <w:rPr>
                <w:webHidden/>
              </w:rPr>
              <w:fldChar w:fldCharType="end"/>
            </w:r>
          </w:hyperlink>
        </w:p>
        <w:p w14:paraId="0AD3A29B" w14:textId="77777777" w:rsidR="00CA48EA" w:rsidRDefault="00CA48EA" w:rsidP="00CA48EA">
          <w:pPr>
            <w:pStyle w:val="aff9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545878" w:history="1">
            <w:r w:rsidRPr="00CA48EA">
              <w:rPr>
                <w:rStyle w:val="af0"/>
              </w:rPr>
              <w:t>СПИСОК ИСПОЛЬЗУЕМЫХ ИСТОЧНИКОВ</w:t>
            </w:r>
            <w:r w:rsidRPr="00CA48EA">
              <w:rPr>
                <w:webHidden/>
              </w:rPr>
              <w:tab/>
            </w:r>
            <w:r w:rsidRPr="00CA48EA">
              <w:rPr>
                <w:webHidden/>
              </w:rPr>
              <w:fldChar w:fldCharType="begin"/>
            </w:r>
            <w:r w:rsidRPr="00CA48EA">
              <w:rPr>
                <w:webHidden/>
              </w:rPr>
              <w:instrText xml:space="preserve"> PAGEREF _Toc185545878 \h </w:instrText>
            </w:r>
            <w:r w:rsidRPr="00CA48EA">
              <w:rPr>
                <w:webHidden/>
              </w:rPr>
            </w:r>
            <w:r w:rsidRPr="00CA48EA">
              <w:rPr>
                <w:webHidden/>
              </w:rPr>
              <w:fldChar w:fldCharType="separate"/>
            </w:r>
            <w:r w:rsidRPr="00CA48EA">
              <w:rPr>
                <w:webHidden/>
              </w:rPr>
              <w:t>13</w:t>
            </w:r>
            <w:r w:rsidRPr="00CA48EA">
              <w:rPr>
                <w:webHidden/>
              </w:rPr>
              <w:fldChar w:fldCharType="end"/>
            </w:r>
          </w:hyperlink>
        </w:p>
        <w:p w14:paraId="7411D0D9" w14:textId="77777777" w:rsidR="0004490F" w:rsidRPr="007B6BA3" w:rsidRDefault="00506B32" w:rsidP="009661EF">
          <w:pPr>
            <w:spacing w:after="0" w:line="360" w:lineRule="auto"/>
            <w:jc w:val="both"/>
          </w:pPr>
          <w:r w:rsidRPr="005A74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860C0A" w14:textId="77777777" w:rsidR="0004490F" w:rsidRDefault="0004490F" w:rsidP="007B6BA3">
      <w:pPr>
        <w:pStyle w:val="af3"/>
      </w:pPr>
      <w:bookmarkStart w:id="0" w:name="_Toc185545859"/>
      <w:r>
        <w:lastRenderedPageBreak/>
        <w:t>ВВЕДЕНИЕ</w:t>
      </w:r>
      <w:bookmarkEnd w:id="0"/>
    </w:p>
    <w:p w14:paraId="216705C0" w14:textId="77777777" w:rsidR="0037101D" w:rsidRPr="0037101D" w:rsidRDefault="0037101D" w:rsidP="0037101D">
      <w:pPr>
        <w:pStyle w:val="15"/>
      </w:pPr>
      <w:r w:rsidRPr="0037101D">
        <w:t xml:space="preserve">Актуальность курсового проекта заключается в разработке модуля информационной системы для сервиса чтения книг, направленного на оптимизацию взаимодействия пользователей с цифровыми библиотеками. </w:t>
      </w:r>
    </w:p>
    <w:p w14:paraId="2241B37C" w14:textId="7F6B3576" w:rsidR="0037101D" w:rsidRPr="0037101D" w:rsidRDefault="0037101D" w:rsidP="0037101D">
      <w:pPr>
        <w:pStyle w:val="15"/>
      </w:pPr>
      <w:r w:rsidRPr="0037101D">
        <w:t>В условиях роста популярности электронных книг и аудиокниг ключевыми задачами становятся обеспечение удобного доступа к контенту</w:t>
      </w:r>
      <w:r>
        <w:t xml:space="preserve"> и </w:t>
      </w:r>
      <w:r w:rsidRPr="0037101D">
        <w:t xml:space="preserve">повышение вовлеченности читателей. Современные пользователи ожидают от платформ не только широкого ассортимента, но и </w:t>
      </w:r>
      <w:r>
        <w:t>удобного</w:t>
      </w:r>
      <w:r w:rsidRPr="0037101D">
        <w:t xml:space="preserve"> интерфейса, возможности синхронизации прогресса чтения между устройствами</w:t>
      </w:r>
      <w:r>
        <w:t xml:space="preserve"> и </w:t>
      </w:r>
      <w:r w:rsidRPr="0037101D">
        <w:t>интеграции социальных функций</w:t>
      </w:r>
      <w:r>
        <w:t xml:space="preserve">. </w:t>
      </w:r>
      <w:r w:rsidRPr="0037101D">
        <w:t>Разрабатываемый модуль призван решить эти задачи, сократив время на поиск и навигацию по материалам</w:t>
      </w:r>
      <w:r>
        <w:t xml:space="preserve"> </w:t>
      </w:r>
      <w:r w:rsidRPr="0037101D">
        <w:t>и упрощая управление персональной библиотекой.</w:t>
      </w:r>
    </w:p>
    <w:p w14:paraId="4D8F6E05" w14:textId="1BA8FDB3" w:rsidR="0037101D" w:rsidRPr="0037101D" w:rsidRDefault="0037101D" w:rsidP="0037101D">
      <w:pPr>
        <w:pStyle w:val="15"/>
      </w:pPr>
      <w:r w:rsidRPr="0037101D">
        <w:t xml:space="preserve">Целью курсового проекта является </w:t>
      </w:r>
      <w:r>
        <w:t>разработка</w:t>
      </w:r>
      <w:r w:rsidRPr="0037101D">
        <w:t xml:space="preserve"> модуля информационной системы для сервиса чтения книг.</w:t>
      </w:r>
    </w:p>
    <w:p w14:paraId="01690582" w14:textId="77777777" w:rsidR="00F14BAF" w:rsidRDefault="00F14BAF" w:rsidP="00F14B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Задачи курсового проекта:</w:t>
      </w:r>
    </w:p>
    <w:p w14:paraId="3504FBF5" w14:textId="531B2BE8" w:rsidR="00F14BAF" w:rsidRDefault="0037101D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="00F1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требований; </w:t>
      </w:r>
    </w:p>
    <w:p w14:paraId="1B42B488" w14:textId="77777777" w:rsidR="00F14BAF" w:rsidRDefault="00F14BAF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средств разработки;</w:t>
      </w:r>
    </w:p>
    <w:p w14:paraId="6914922B" w14:textId="5D162E49" w:rsidR="00F14BAF" w:rsidRDefault="0037101D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="00F1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графического интерфейса;</w:t>
      </w:r>
    </w:p>
    <w:p w14:paraId="55386C20" w14:textId="372DC3B5" w:rsidR="00F14BAF" w:rsidRDefault="0037101D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="00F1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программного функционала;</w:t>
      </w:r>
    </w:p>
    <w:p w14:paraId="7098EA61" w14:textId="77777777" w:rsidR="00F14BAF" w:rsidRDefault="00F14BAF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тестирование;</w:t>
      </w:r>
    </w:p>
    <w:p w14:paraId="35647483" w14:textId="622B8635" w:rsidR="00F14BAF" w:rsidRDefault="0037101D" w:rsidP="00F14BAF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</w:t>
      </w:r>
      <w:r w:rsidR="00F14B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руководства пользователя. </w:t>
      </w:r>
    </w:p>
    <w:p w14:paraId="7DD221D6" w14:textId="77777777" w:rsidR="00F14BAF" w:rsidRPr="008211A8" w:rsidRDefault="00F14BAF" w:rsidP="008211A8">
      <w:pPr>
        <w:pStyle w:val="15"/>
      </w:pPr>
    </w:p>
    <w:p w14:paraId="245AF2EF" w14:textId="77777777" w:rsidR="008470AF" w:rsidRPr="00020D24" w:rsidRDefault="007B6BA3" w:rsidP="007B6BA3">
      <w:pPr>
        <w:pStyle w:val="a"/>
      </w:pPr>
      <w:bookmarkStart w:id="1" w:name="_Toc185545860"/>
      <w:r>
        <w:lastRenderedPageBreak/>
        <w:t>ПЕРВАЯ ГЛАВА</w:t>
      </w:r>
      <w:bookmarkEnd w:id="1"/>
    </w:p>
    <w:p w14:paraId="50267E55" w14:textId="77777777" w:rsidR="00A72D01" w:rsidRPr="00A72D01" w:rsidRDefault="00CE7E69" w:rsidP="007B6BA3">
      <w:pPr>
        <w:pStyle w:val="1"/>
      </w:pPr>
      <w:bookmarkStart w:id="2" w:name="_Toc185545861"/>
      <w:r>
        <w:t>Пример вставки фотографии</w:t>
      </w:r>
      <w:bookmarkEnd w:id="2"/>
    </w:p>
    <w:p w14:paraId="6FC975F7" w14:textId="5D00F08E" w:rsidR="00517E34" w:rsidRPr="005A744C" w:rsidRDefault="006C2EE1" w:rsidP="00DE54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</w:t>
      </w:r>
      <w:r w:rsidR="00CE7E69">
        <w:rPr>
          <w:rFonts w:ascii="Times New Roman" w:hAnsi="Times New Roman" w:cs="Times New Roman"/>
          <w:sz w:val="28"/>
          <w:szCs w:val="28"/>
        </w:rPr>
        <w:t xml:space="preserve"> представлен в соответствии с рисунком 1.</w:t>
      </w:r>
    </w:p>
    <w:p w14:paraId="1EBF84EF" w14:textId="77777777" w:rsidR="00CE7E69" w:rsidRDefault="00CE7E69" w:rsidP="00CE7E69">
      <w:pPr>
        <w:pStyle w:val="aff"/>
        <w:keepNext/>
      </w:pPr>
      <w:r>
        <w:drawing>
          <wp:inline distT="0" distB="0" distL="0" distR="0" wp14:anchorId="5F118EBC" wp14:editId="3F9DA248">
            <wp:extent cx="5628571" cy="5600000"/>
            <wp:effectExtent l="0" t="0" r="0" b="1270"/>
            <wp:docPr id="564854350" name="Рисунок 1" descr="Изображение выглядит как Мелкие и средние кошки, компьютер, Кошачьи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54350" name="Рисунок 1" descr="Изображение выглядит как Мелкие и средние кошки, компьютер, Кошачьи, ноутбу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9692" w14:textId="3AF29DA0" w:rsidR="00CE7E69" w:rsidRPr="00CE7E69" w:rsidRDefault="00CE7E69" w:rsidP="00CE7E69">
      <w:pPr>
        <w:pStyle w:val="aff1"/>
        <w:rPr>
          <w:lang w:val="en-US"/>
        </w:rPr>
      </w:pPr>
      <w:r w:rsidRPr="00CE7E69">
        <w:t xml:space="preserve">Рисунок </w:t>
      </w:r>
      <w:fldSimple w:instr=" SEQ Рисунок \* ARABIC ">
        <w:r w:rsidR="006C2EE1">
          <w:rPr>
            <w:noProof/>
          </w:rPr>
          <w:t>1</w:t>
        </w:r>
      </w:fldSimple>
      <w:r w:rsidRPr="00CE7E69">
        <w:t xml:space="preserve"> – </w:t>
      </w:r>
      <w:r w:rsidR="006C2EE1">
        <w:t>Кот</w:t>
      </w:r>
    </w:p>
    <w:p w14:paraId="38AC3F66" w14:textId="77777777" w:rsidR="00A72D01" w:rsidRDefault="005A744C" w:rsidP="007B6BA3">
      <w:pPr>
        <w:pStyle w:val="1"/>
      </w:pPr>
      <w:bookmarkStart w:id="3" w:name="_Toc185545862"/>
      <w:r>
        <w:t>Пример перечислений</w:t>
      </w:r>
      <w:bookmarkEnd w:id="3"/>
    </w:p>
    <w:p w14:paraId="4308F629" w14:textId="77777777" w:rsidR="00875434" w:rsidRPr="00875434" w:rsidRDefault="00875434" w:rsidP="00875434">
      <w:pPr>
        <w:pStyle w:val="a2"/>
      </w:pPr>
      <w:r w:rsidRPr="00875434">
        <w:t>Перечисление 1.</w:t>
      </w:r>
    </w:p>
    <w:p w14:paraId="49D84F05" w14:textId="77777777" w:rsidR="00875434" w:rsidRPr="00875434" w:rsidRDefault="00875434" w:rsidP="00875434">
      <w:pPr>
        <w:pStyle w:val="a2"/>
      </w:pPr>
      <w:r w:rsidRPr="00875434">
        <w:t>Перечисление 2.</w:t>
      </w:r>
    </w:p>
    <w:p w14:paraId="0A5C61A4" w14:textId="77777777" w:rsidR="00875434" w:rsidRPr="00875434" w:rsidRDefault="00875434" w:rsidP="00875434">
      <w:pPr>
        <w:pStyle w:val="a2"/>
      </w:pPr>
      <w:r w:rsidRPr="00875434">
        <w:t>Перечисление 3.</w:t>
      </w:r>
    </w:p>
    <w:p w14:paraId="151A767F" w14:textId="77777777" w:rsidR="00875434" w:rsidRPr="00875434" w:rsidRDefault="00875434" w:rsidP="00875434">
      <w:pPr>
        <w:pStyle w:val="a2"/>
      </w:pPr>
      <w:r w:rsidRPr="00875434">
        <w:t>Перечисление 4.</w:t>
      </w:r>
    </w:p>
    <w:p w14:paraId="3340962B" w14:textId="77777777" w:rsidR="0004490F" w:rsidRDefault="00875434" w:rsidP="00875434">
      <w:pPr>
        <w:pStyle w:val="1"/>
        <w:rPr>
          <w:lang w:eastAsia="ru-RU"/>
        </w:rPr>
      </w:pPr>
      <w:bookmarkStart w:id="4" w:name="_Toc185545863"/>
      <w:r>
        <w:rPr>
          <w:lang w:eastAsia="ru-RU"/>
        </w:rPr>
        <w:lastRenderedPageBreak/>
        <w:t>Пример перечислений дефис</w:t>
      </w:r>
      <w:bookmarkEnd w:id="4"/>
    </w:p>
    <w:p w14:paraId="4FCDB3A8" w14:textId="77777777" w:rsidR="00875434" w:rsidRPr="00875434" w:rsidRDefault="00875434" w:rsidP="00875434">
      <w:pPr>
        <w:pStyle w:val="a1"/>
      </w:pPr>
      <w:r w:rsidRPr="00875434">
        <w:t>перечисление 1;</w:t>
      </w:r>
    </w:p>
    <w:p w14:paraId="21720B2D" w14:textId="77777777" w:rsidR="00875434" w:rsidRPr="00875434" w:rsidRDefault="00875434" w:rsidP="00875434">
      <w:pPr>
        <w:pStyle w:val="a1"/>
      </w:pPr>
      <w:r w:rsidRPr="00875434">
        <w:t>перечисление 2;</w:t>
      </w:r>
    </w:p>
    <w:p w14:paraId="2F237A57" w14:textId="77777777" w:rsidR="00875434" w:rsidRPr="00875434" w:rsidRDefault="00875434" w:rsidP="00875434">
      <w:pPr>
        <w:pStyle w:val="a1"/>
      </w:pPr>
      <w:r w:rsidRPr="00875434">
        <w:t>перечисление 3;</w:t>
      </w:r>
    </w:p>
    <w:p w14:paraId="7F192FE5" w14:textId="77777777" w:rsidR="00875434" w:rsidRDefault="00875434" w:rsidP="00875434">
      <w:pPr>
        <w:pStyle w:val="a1"/>
      </w:pPr>
      <w:r w:rsidRPr="00875434">
        <w:t>перечисление 4.</w:t>
      </w:r>
    </w:p>
    <w:p w14:paraId="044F71A9" w14:textId="77777777" w:rsidR="00875434" w:rsidRDefault="00875434" w:rsidP="00875434">
      <w:pPr>
        <w:pStyle w:val="1"/>
      </w:pPr>
      <w:bookmarkStart w:id="5" w:name="_Toc185545864"/>
      <w:r>
        <w:t>Пример листинга</w:t>
      </w:r>
      <w:bookmarkEnd w:id="5"/>
    </w:p>
    <w:p w14:paraId="76C81178" w14:textId="77777777" w:rsidR="00AD6713" w:rsidRPr="00AD6713" w:rsidRDefault="00AD6713" w:rsidP="00AD6713">
      <w:pPr>
        <w:pStyle w:val="15"/>
        <w:rPr>
          <w:lang w:val="en-US"/>
        </w:rPr>
      </w:pPr>
      <w:r>
        <w:t>Код примера листинга</w:t>
      </w:r>
      <w:r>
        <w:rPr>
          <w:lang w:val="en-US"/>
        </w:rPr>
        <w:t>:</w:t>
      </w:r>
    </w:p>
    <w:p w14:paraId="745327D2" w14:textId="77777777" w:rsidR="00875434" w:rsidRDefault="00875434" w:rsidP="00875434">
      <w:pPr>
        <w:pStyle w:val="af9"/>
      </w:pPr>
      <w:r>
        <w:t xml:space="preserve">public static void </w:t>
      </w:r>
      <w:proofErr w:type="gramStart"/>
      <w:r w:rsidR="00CA48EA">
        <w:t>E</w:t>
      </w:r>
      <w:r>
        <w:t>nvelope(</w:t>
      </w:r>
      <w:proofErr w:type="gramEnd"/>
      <w:r>
        <w:t>)</w:t>
      </w:r>
    </w:p>
    <w:p w14:paraId="352B8D9D" w14:textId="77777777" w:rsidR="00875434" w:rsidRDefault="00875434" w:rsidP="00875434">
      <w:pPr>
        <w:pStyle w:val="afb"/>
      </w:pPr>
      <w:r>
        <w:t>конец</w:t>
      </w:r>
      <w:r w:rsidRPr="00875434">
        <w:rPr>
          <w:lang w:val="en-US"/>
        </w:rPr>
        <w:t xml:space="preserve"> </w:t>
      </w:r>
      <w:r>
        <w:t>листинга</w:t>
      </w:r>
    </w:p>
    <w:p w14:paraId="62E49048" w14:textId="77777777" w:rsidR="00875434" w:rsidRDefault="00875434" w:rsidP="00875434">
      <w:pPr>
        <w:pStyle w:val="1"/>
      </w:pPr>
      <w:bookmarkStart w:id="6" w:name="_Toc185545865"/>
      <w:r>
        <w:t>Пример таблицы</w:t>
      </w:r>
      <w:bookmarkEnd w:id="6"/>
    </w:p>
    <w:p w14:paraId="75800899" w14:textId="77777777" w:rsidR="00875434" w:rsidRDefault="00875434" w:rsidP="00CA48EA">
      <w:pPr>
        <w:pStyle w:val="15"/>
      </w:pPr>
      <w:r>
        <w:t>Пример таблицы приведен в таблице 1.</w:t>
      </w:r>
    </w:p>
    <w:p w14:paraId="4BD6CBBE" w14:textId="77777777" w:rsidR="00CA48EA" w:rsidRPr="00CA48EA" w:rsidRDefault="00CA48EA" w:rsidP="00CA48EA">
      <w:pPr>
        <w:pStyle w:val="af5"/>
      </w:pPr>
      <w:r w:rsidRPr="00CA48EA">
        <w:t xml:space="preserve">Таблица 1 – </w:t>
      </w:r>
      <w:r>
        <w:t>Пример таблицы</w:t>
      </w:r>
    </w:p>
    <w:tbl>
      <w:tblPr>
        <w:tblStyle w:val="af7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699"/>
        <w:gridCol w:w="1701"/>
        <w:gridCol w:w="1701"/>
        <w:gridCol w:w="1275"/>
      </w:tblGrid>
      <w:tr w:rsidR="00CA48EA" w:rsidRPr="0047686F" w14:paraId="0178AE02" w14:textId="77777777" w:rsidTr="00244213">
        <w:trPr>
          <w:trHeight w:val="495"/>
        </w:trPr>
        <w:tc>
          <w:tcPr>
            <w:tcW w:w="421" w:type="dxa"/>
          </w:tcPr>
          <w:p w14:paraId="0A532319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842" w:type="dxa"/>
          </w:tcPr>
          <w:p w14:paraId="32763F37" w14:textId="77777777" w:rsidR="00CA48EA" w:rsidRPr="0047686F" w:rsidRDefault="00CA48EA" w:rsidP="00244213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2699" w:type="dxa"/>
          </w:tcPr>
          <w:p w14:paraId="7D63DF3E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701" w:type="dxa"/>
          </w:tcPr>
          <w:p w14:paraId="7B784B8D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701" w:type="dxa"/>
          </w:tcPr>
          <w:p w14:paraId="50F74E24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275" w:type="dxa"/>
          </w:tcPr>
          <w:p w14:paraId="3A7DA6E7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CA48EA" w:rsidRPr="0047686F" w14:paraId="7CD9CAA4" w14:textId="77777777" w:rsidTr="00244213">
        <w:trPr>
          <w:trHeight w:val="247"/>
        </w:trPr>
        <w:tc>
          <w:tcPr>
            <w:tcW w:w="421" w:type="dxa"/>
          </w:tcPr>
          <w:p w14:paraId="0DB83E26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7034ECDA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9" w:type="dxa"/>
          </w:tcPr>
          <w:p w14:paraId="396F639D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14D5C60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0FDD764A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3E0FBD31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48EA" w:rsidRPr="0047686F" w14:paraId="447D5633" w14:textId="77777777" w:rsidTr="00244213">
        <w:trPr>
          <w:trHeight w:val="1444"/>
        </w:trPr>
        <w:tc>
          <w:tcPr>
            <w:tcW w:w="421" w:type="dxa"/>
          </w:tcPr>
          <w:p w14:paraId="4A3FE2D3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0FED8C33" w14:textId="77777777" w:rsidR="00CA48EA" w:rsidRPr="0047686F" w:rsidRDefault="00CA48EA" w:rsidP="00244213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Проверить генерирование карты.</w:t>
            </w:r>
          </w:p>
        </w:tc>
        <w:tc>
          <w:tcPr>
            <w:tcW w:w="2699" w:type="dxa"/>
          </w:tcPr>
          <w:p w14:paraId="2728484F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1. Открыть приложение.</w:t>
            </w:r>
          </w:p>
          <w:p w14:paraId="4F6AD8FD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2. Заполнить все поля.</w:t>
            </w:r>
          </w:p>
          <w:p w14:paraId="51133707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3. Нажать кнопку «Генерировать».</w:t>
            </w:r>
          </w:p>
        </w:tc>
        <w:tc>
          <w:tcPr>
            <w:tcW w:w="1701" w:type="dxa"/>
          </w:tcPr>
          <w:p w14:paraId="6932EE91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Открылось новое окно, в котором случилась генерация карты.</w:t>
            </w:r>
          </w:p>
        </w:tc>
        <w:tc>
          <w:tcPr>
            <w:tcW w:w="1701" w:type="dxa"/>
          </w:tcPr>
          <w:p w14:paraId="61F7278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Открылось новое окно, в котором случилась генерация карты.</w:t>
            </w:r>
          </w:p>
        </w:tc>
        <w:tc>
          <w:tcPr>
            <w:tcW w:w="1275" w:type="dxa"/>
          </w:tcPr>
          <w:p w14:paraId="61B3A99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Пройдено.</w:t>
            </w:r>
          </w:p>
        </w:tc>
      </w:tr>
    </w:tbl>
    <w:p w14:paraId="1760CEA7" w14:textId="77777777" w:rsidR="00CA48EA" w:rsidRDefault="00CA48EA" w:rsidP="00CA48EA">
      <w:pPr>
        <w:pStyle w:val="aff5"/>
      </w:pPr>
      <w:r w:rsidRPr="00CA48EA">
        <w:t>Пример текста после таблицы.</w:t>
      </w:r>
    </w:p>
    <w:p w14:paraId="77E49443" w14:textId="77777777" w:rsidR="00CA48EA" w:rsidRDefault="00CA48EA" w:rsidP="00CA48EA">
      <w:pPr>
        <w:pStyle w:val="15"/>
      </w:pPr>
      <w:r>
        <w:t>Текст</w:t>
      </w:r>
    </w:p>
    <w:p w14:paraId="1718C601" w14:textId="77777777" w:rsidR="00CA48EA" w:rsidRDefault="00CA48EA" w:rsidP="00CA48EA">
      <w:pPr>
        <w:pStyle w:val="1"/>
      </w:pPr>
      <w:bookmarkStart w:id="7" w:name="_Toc185545866"/>
      <w:r>
        <w:t xml:space="preserve">Пример разрыва </w:t>
      </w:r>
      <w:bookmarkEnd w:id="7"/>
      <w:r w:rsidR="009D7904">
        <w:t>таблицы</w:t>
      </w:r>
    </w:p>
    <w:p w14:paraId="2C70CAFD" w14:textId="77777777" w:rsidR="00CA48EA" w:rsidRDefault="00CA48EA" w:rsidP="00CA48EA">
      <w:pPr>
        <w:pStyle w:val="15"/>
      </w:pPr>
      <w:r>
        <w:t>Пример разрыва таблицы приведен в таблице 2.</w:t>
      </w:r>
    </w:p>
    <w:p w14:paraId="7E280F58" w14:textId="77777777" w:rsidR="00CA48EA" w:rsidRDefault="00CA48EA" w:rsidP="00CA48EA">
      <w:pPr>
        <w:pStyle w:val="af5"/>
      </w:pPr>
      <w:r>
        <w:t>Таблица 2 – Пример разрыва таблицы</w:t>
      </w:r>
    </w:p>
    <w:tbl>
      <w:tblPr>
        <w:tblStyle w:val="af7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699"/>
        <w:gridCol w:w="1701"/>
        <w:gridCol w:w="1701"/>
        <w:gridCol w:w="1275"/>
      </w:tblGrid>
      <w:tr w:rsidR="00CA48EA" w:rsidRPr="0047686F" w14:paraId="423F3AF2" w14:textId="77777777" w:rsidTr="00244213">
        <w:trPr>
          <w:trHeight w:val="495"/>
        </w:trPr>
        <w:tc>
          <w:tcPr>
            <w:tcW w:w="421" w:type="dxa"/>
          </w:tcPr>
          <w:p w14:paraId="61E18F17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842" w:type="dxa"/>
          </w:tcPr>
          <w:p w14:paraId="253B4364" w14:textId="77777777" w:rsidR="00CA48EA" w:rsidRPr="0047686F" w:rsidRDefault="00CA48EA" w:rsidP="00244213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2699" w:type="dxa"/>
          </w:tcPr>
          <w:p w14:paraId="6D952B97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701" w:type="dxa"/>
          </w:tcPr>
          <w:p w14:paraId="0EB63F0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701" w:type="dxa"/>
          </w:tcPr>
          <w:p w14:paraId="009C130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275" w:type="dxa"/>
          </w:tcPr>
          <w:p w14:paraId="7E92010D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CA48EA" w:rsidRPr="0047686F" w14:paraId="2AB71452" w14:textId="77777777" w:rsidTr="00244213">
        <w:trPr>
          <w:trHeight w:val="247"/>
        </w:trPr>
        <w:tc>
          <w:tcPr>
            <w:tcW w:w="421" w:type="dxa"/>
          </w:tcPr>
          <w:p w14:paraId="0EC53899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3F190186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9" w:type="dxa"/>
          </w:tcPr>
          <w:p w14:paraId="3D5C5782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95EA4C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044A37CF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2E4BBDA4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48EA" w:rsidRPr="0047686F" w14:paraId="733B1217" w14:textId="77777777" w:rsidTr="00244213">
        <w:trPr>
          <w:trHeight w:val="1444"/>
        </w:trPr>
        <w:tc>
          <w:tcPr>
            <w:tcW w:w="421" w:type="dxa"/>
          </w:tcPr>
          <w:p w14:paraId="4C935C2A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4C4390F2" w14:textId="77777777" w:rsidR="00CA48EA" w:rsidRPr="0047686F" w:rsidRDefault="00CA48EA" w:rsidP="00244213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Проверить генерирование карты.</w:t>
            </w:r>
          </w:p>
        </w:tc>
        <w:tc>
          <w:tcPr>
            <w:tcW w:w="2699" w:type="dxa"/>
          </w:tcPr>
          <w:p w14:paraId="571C7E0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1. Открыть приложение.</w:t>
            </w:r>
          </w:p>
          <w:p w14:paraId="7B1B1AB8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2. Заполнить все поля.</w:t>
            </w:r>
          </w:p>
          <w:p w14:paraId="59DCF8AF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3. Нажать кнопку «Генерировать».</w:t>
            </w:r>
          </w:p>
        </w:tc>
        <w:tc>
          <w:tcPr>
            <w:tcW w:w="1701" w:type="dxa"/>
          </w:tcPr>
          <w:p w14:paraId="0D3D2486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Открылось новое окно, в котором случилась генерация карты.</w:t>
            </w:r>
          </w:p>
        </w:tc>
        <w:tc>
          <w:tcPr>
            <w:tcW w:w="1701" w:type="dxa"/>
          </w:tcPr>
          <w:p w14:paraId="7DAEDF1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Открылось новое окно, в котором случилась генерация карты.</w:t>
            </w:r>
          </w:p>
        </w:tc>
        <w:tc>
          <w:tcPr>
            <w:tcW w:w="1275" w:type="dxa"/>
          </w:tcPr>
          <w:p w14:paraId="38B0D729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Пройдено.</w:t>
            </w:r>
          </w:p>
        </w:tc>
      </w:tr>
    </w:tbl>
    <w:p w14:paraId="3C31E029" w14:textId="77777777" w:rsidR="00CA48EA" w:rsidRPr="00566A3F" w:rsidRDefault="00CA48EA" w:rsidP="00CA48EA">
      <w:pPr>
        <w:pStyle w:val="af5"/>
      </w:pPr>
      <w:r>
        <w:lastRenderedPageBreak/>
        <w:t>Продолжение таблицы 2</w:t>
      </w:r>
    </w:p>
    <w:tbl>
      <w:tblPr>
        <w:tblStyle w:val="af7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699"/>
        <w:gridCol w:w="1701"/>
        <w:gridCol w:w="1701"/>
        <w:gridCol w:w="1275"/>
      </w:tblGrid>
      <w:tr w:rsidR="00CA48EA" w14:paraId="4891547C" w14:textId="77777777" w:rsidTr="00244213">
        <w:trPr>
          <w:trHeight w:val="301"/>
        </w:trPr>
        <w:tc>
          <w:tcPr>
            <w:tcW w:w="421" w:type="dxa"/>
          </w:tcPr>
          <w:p w14:paraId="60715CA2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77FBA796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9" w:type="dxa"/>
          </w:tcPr>
          <w:p w14:paraId="0C59258C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3022FAB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15EB9BB9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14:paraId="0AC1D191" w14:textId="77777777" w:rsidR="00CA48EA" w:rsidRPr="0047686F" w:rsidRDefault="00CA48EA" w:rsidP="00244213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A48EA" w14:paraId="3ABA3906" w14:textId="77777777" w:rsidTr="00244213">
        <w:trPr>
          <w:trHeight w:val="2092"/>
        </w:trPr>
        <w:tc>
          <w:tcPr>
            <w:tcW w:w="421" w:type="dxa"/>
          </w:tcPr>
          <w:p w14:paraId="0A62E45A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0EDF193B" w14:textId="77777777" w:rsidR="00CA48EA" w:rsidRPr="0047686F" w:rsidRDefault="00CA48EA" w:rsidP="00244213">
            <w:pP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768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Проверить изменение пути, нарисовав холм.</w:t>
            </w:r>
          </w:p>
        </w:tc>
        <w:tc>
          <w:tcPr>
            <w:tcW w:w="2699" w:type="dxa"/>
          </w:tcPr>
          <w:p w14:paraId="1FD79951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1. Открыть приложение.</w:t>
            </w:r>
          </w:p>
          <w:p w14:paraId="2D218AB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2. Заполнить все поля.</w:t>
            </w:r>
          </w:p>
          <w:p w14:paraId="7AD2B96F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3. Нажать кнопку «Генерировать».</w:t>
            </w:r>
          </w:p>
          <w:p w14:paraId="0120D150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4. Выбрать любую из предложенных кисточку.</w:t>
            </w:r>
          </w:p>
          <w:p w14:paraId="630A9272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5. Нажать ПКМ по месту, где проходит путь.</w:t>
            </w:r>
          </w:p>
        </w:tc>
        <w:tc>
          <w:tcPr>
            <w:tcW w:w="1701" w:type="dxa"/>
          </w:tcPr>
          <w:p w14:paraId="27A11BF3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Путь изменил свое направление.</w:t>
            </w:r>
          </w:p>
        </w:tc>
        <w:tc>
          <w:tcPr>
            <w:tcW w:w="1701" w:type="dxa"/>
          </w:tcPr>
          <w:p w14:paraId="6AB9F3DE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Путь изменил свое направление.</w:t>
            </w:r>
          </w:p>
        </w:tc>
        <w:tc>
          <w:tcPr>
            <w:tcW w:w="1275" w:type="dxa"/>
          </w:tcPr>
          <w:p w14:paraId="7ACD8D7F" w14:textId="77777777" w:rsidR="00CA48EA" w:rsidRPr="0047686F" w:rsidRDefault="00CA48EA" w:rsidP="00244213">
            <w:pPr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47686F">
              <w:rPr>
                <w:rFonts w:ascii="Times New Roman" w:hAnsi="Times New Roman" w:cs="Times New Roman"/>
                <w:sz w:val="20"/>
                <w:szCs w:val="20"/>
              </w:rPr>
              <w:t>Пройдено.</w:t>
            </w:r>
          </w:p>
        </w:tc>
      </w:tr>
    </w:tbl>
    <w:p w14:paraId="152A66A3" w14:textId="77777777" w:rsidR="00CA48EA" w:rsidRPr="00AD6713" w:rsidRDefault="00CA48EA" w:rsidP="00AD6713">
      <w:pPr>
        <w:pStyle w:val="15"/>
      </w:pPr>
    </w:p>
    <w:p w14:paraId="16B02B52" w14:textId="77777777" w:rsidR="009B60D1" w:rsidRPr="00E1454D" w:rsidRDefault="007B6BA3" w:rsidP="007B6BA3">
      <w:pPr>
        <w:pStyle w:val="a"/>
      </w:pPr>
      <w:bookmarkStart w:id="8" w:name="_Toc185545867"/>
      <w:r>
        <w:lastRenderedPageBreak/>
        <w:t>ВТОРАЯ ГЛАВА</w:t>
      </w:r>
      <w:bookmarkEnd w:id="8"/>
    </w:p>
    <w:p w14:paraId="7F7AB3CA" w14:textId="77777777" w:rsidR="007B6BA3" w:rsidRDefault="007B6BA3" w:rsidP="007B6BA3">
      <w:pPr>
        <w:pStyle w:val="2"/>
      </w:pPr>
      <w:bookmarkStart w:id="9" w:name="_Toc185545868"/>
      <w:r>
        <w:t>Первый заголовок</w:t>
      </w:r>
      <w:bookmarkEnd w:id="9"/>
    </w:p>
    <w:p w14:paraId="215045C5" w14:textId="77777777" w:rsidR="007B6BA3" w:rsidRDefault="007B6BA3" w:rsidP="00875434">
      <w:pPr>
        <w:pStyle w:val="15"/>
      </w:pPr>
      <w:r w:rsidRPr="00875434">
        <w:t>Текст</w:t>
      </w:r>
    </w:p>
    <w:p w14:paraId="1F9153EF" w14:textId="77777777" w:rsidR="007B6BA3" w:rsidRDefault="007B6BA3" w:rsidP="007B6BA3">
      <w:pPr>
        <w:pStyle w:val="2"/>
      </w:pPr>
      <w:bookmarkStart w:id="10" w:name="_Toc185545869"/>
      <w:r>
        <w:t>Второй заголовок</w:t>
      </w:r>
      <w:bookmarkEnd w:id="10"/>
    </w:p>
    <w:p w14:paraId="254DC899" w14:textId="77777777" w:rsidR="00E1454D" w:rsidRPr="00E1454D" w:rsidRDefault="007B6BA3" w:rsidP="00875434">
      <w:pPr>
        <w:pStyle w:val="15"/>
      </w:pPr>
      <w:r>
        <w:t>Текст</w:t>
      </w:r>
    </w:p>
    <w:p w14:paraId="34156814" w14:textId="77777777" w:rsidR="00E1454D" w:rsidRPr="00E1454D" w:rsidRDefault="007B6BA3" w:rsidP="007B6BA3">
      <w:pPr>
        <w:pStyle w:val="a"/>
      </w:pPr>
      <w:bookmarkStart w:id="11" w:name="_Toc185545870"/>
      <w:r>
        <w:lastRenderedPageBreak/>
        <w:t>ТРЕТЬЯ ГЛАВА</w:t>
      </w:r>
      <w:bookmarkEnd w:id="11"/>
    </w:p>
    <w:p w14:paraId="3446A095" w14:textId="77777777" w:rsidR="007B6BA3" w:rsidRPr="007B6BA3" w:rsidRDefault="007B6BA3" w:rsidP="00092661">
      <w:pPr>
        <w:pStyle w:val="3"/>
      </w:pPr>
      <w:r w:rsidRPr="007B6BA3">
        <w:t>Первый заголовок</w:t>
      </w:r>
    </w:p>
    <w:p w14:paraId="148B3B64" w14:textId="77777777" w:rsidR="00E1454D" w:rsidRDefault="00092661" w:rsidP="00875434">
      <w:pPr>
        <w:pStyle w:val="15"/>
        <w:rPr>
          <w:lang w:val="en-US"/>
        </w:rPr>
      </w:pPr>
      <w:r>
        <w:t>Текст</w:t>
      </w:r>
    </w:p>
    <w:p w14:paraId="3C7214D7" w14:textId="77777777" w:rsidR="00092661" w:rsidRDefault="00092661" w:rsidP="00092661">
      <w:pPr>
        <w:pStyle w:val="3"/>
      </w:pPr>
      <w:r>
        <w:t>Второй заголовок</w:t>
      </w:r>
    </w:p>
    <w:p w14:paraId="7F9647B4" w14:textId="77777777" w:rsidR="00875434" w:rsidRPr="00875434" w:rsidRDefault="00875434" w:rsidP="00875434">
      <w:pPr>
        <w:pStyle w:val="15"/>
      </w:pPr>
      <w:r>
        <w:t>Текст</w:t>
      </w:r>
    </w:p>
    <w:p w14:paraId="4349CF28" w14:textId="77777777" w:rsidR="00147DC5" w:rsidRPr="00147DC5" w:rsidRDefault="009661EF" w:rsidP="009661EF">
      <w:pPr>
        <w:pStyle w:val="a"/>
        <w:rPr>
          <w:i/>
        </w:rPr>
      </w:pPr>
      <w:bookmarkStart w:id="12" w:name="_Toc185545871"/>
      <w:r>
        <w:lastRenderedPageBreak/>
        <w:t>ПЯТАЯ ГЛАВА</w:t>
      </w:r>
      <w:bookmarkEnd w:id="12"/>
    </w:p>
    <w:p w14:paraId="019D1AA9" w14:textId="77777777" w:rsidR="005725F1" w:rsidRDefault="009661EF" w:rsidP="009661EF">
      <w:pPr>
        <w:pStyle w:val="4"/>
      </w:pPr>
      <w:bookmarkStart w:id="13" w:name="_Toc185545872"/>
      <w:bookmarkStart w:id="14" w:name="_Toc185366433"/>
      <w:r>
        <w:t>Первый заголовок</w:t>
      </w:r>
      <w:bookmarkEnd w:id="13"/>
    </w:p>
    <w:bookmarkEnd w:id="14"/>
    <w:p w14:paraId="031472CE" w14:textId="77777777" w:rsidR="009661EF" w:rsidRDefault="00875434" w:rsidP="00875434">
      <w:pPr>
        <w:pStyle w:val="15"/>
      </w:pPr>
      <w:r>
        <w:t>Текст</w:t>
      </w:r>
    </w:p>
    <w:p w14:paraId="4284FF29" w14:textId="77777777" w:rsidR="009661EF" w:rsidRDefault="009661EF" w:rsidP="009661EF">
      <w:pPr>
        <w:pStyle w:val="4"/>
      </w:pPr>
      <w:bookmarkStart w:id="15" w:name="_Toc185545873"/>
      <w:r>
        <w:t>Второй заголовок</w:t>
      </w:r>
      <w:bookmarkEnd w:id="15"/>
    </w:p>
    <w:p w14:paraId="033DA153" w14:textId="77777777" w:rsidR="00875434" w:rsidRPr="00875434" w:rsidRDefault="00875434" w:rsidP="00875434">
      <w:pPr>
        <w:pStyle w:val="15"/>
      </w:pPr>
      <w:r>
        <w:t>Текст</w:t>
      </w:r>
    </w:p>
    <w:p w14:paraId="6E6294B6" w14:textId="77777777" w:rsidR="00316694" w:rsidRDefault="009661EF" w:rsidP="009661EF">
      <w:pPr>
        <w:pStyle w:val="a"/>
        <w:rPr>
          <w:i/>
        </w:rPr>
      </w:pPr>
      <w:bookmarkStart w:id="16" w:name="_Toc185545874"/>
      <w:r>
        <w:lastRenderedPageBreak/>
        <w:t>ПЯТАЯ ГЛАВА</w:t>
      </w:r>
      <w:bookmarkEnd w:id="16"/>
    </w:p>
    <w:p w14:paraId="56F006B9" w14:textId="77777777" w:rsidR="00316694" w:rsidRDefault="009661EF" w:rsidP="009661EF">
      <w:pPr>
        <w:pStyle w:val="5"/>
      </w:pPr>
      <w:bookmarkStart w:id="17" w:name="_Toc185545875"/>
      <w:r>
        <w:t>Первый заголовок</w:t>
      </w:r>
      <w:bookmarkEnd w:id="17"/>
    </w:p>
    <w:p w14:paraId="513EDAAC" w14:textId="77777777" w:rsidR="009661EF" w:rsidRPr="009661EF" w:rsidRDefault="009661EF" w:rsidP="00875434">
      <w:pPr>
        <w:pStyle w:val="15"/>
      </w:pPr>
      <w:r>
        <w:t>Текст</w:t>
      </w:r>
      <w:r w:rsidR="00CE7E69">
        <w:t>.</w:t>
      </w:r>
    </w:p>
    <w:p w14:paraId="7357CECD" w14:textId="77777777" w:rsidR="00451FF7" w:rsidRDefault="009661EF" w:rsidP="009661EF">
      <w:pPr>
        <w:pStyle w:val="5"/>
      </w:pPr>
      <w:bookmarkStart w:id="18" w:name="_Toc185545876"/>
      <w:r>
        <w:t>Второй заголовок</w:t>
      </w:r>
      <w:bookmarkEnd w:id="18"/>
    </w:p>
    <w:p w14:paraId="0AA571E8" w14:textId="77777777" w:rsidR="009661EF" w:rsidRPr="009661EF" w:rsidRDefault="009661EF" w:rsidP="00875434">
      <w:pPr>
        <w:pStyle w:val="15"/>
      </w:pPr>
      <w:r>
        <w:t>Текст</w:t>
      </w:r>
      <w:r w:rsidR="00CE7E69">
        <w:t>.</w:t>
      </w:r>
    </w:p>
    <w:p w14:paraId="080F8642" w14:textId="77777777" w:rsidR="001F3464" w:rsidRPr="001620EF" w:rsidRDefault="001620EF" w:rsidP="009661EF">
      <w:pPr>
        <w:pStyle w:val="af3"/>
        <w:rPr>
          <w:i/>
        </w:rPr>
      </w:pPr>
      <w:bookmarkStart w:id="19" w:name="_Toc185545877"/>
      <w:r w:rsidRPr="001620EF">
        <w:lastRenderedPageBreak/>
        <w:t>ЗАКЛЮЧЕНИЕ</w:t>
      </w:r>
      <w:bookmarkEnd w:id="19"/>
    </w:p>
    <w:p w14:paraId="569E5590" w14:textId="77777777" w:rsidR="00274302" w:rsidRPr="009B6D8D" w:rsidRDefault="00CE7E69" w:rsidP="00875434">
      <w:pPr>
        <w:pStyle w:val="15"/>
      </w:pPr>
      <w:r>
        <w:t>Текст.</w:t>
      </w:r>
    </w:p>
    <w:p w14:paraId="13454903" w14:textId="77777777" w:rsidR="001620EF" w:rsidRDefault="00274302" w:rsidP="009661EF">
      <w:pPr>
        <w:pStyle w:val="af3"/>
      </w:pPr>
      <w:bookmarkStart w:id="20" w:name="_Toc185545878"/>
      <w:r>
        <w:lastRenderedPageBreak/>
        <w:t>СПИСОК ИСПОЛЬЗУЕМЫХ ИСТОЧНИКОВ</w:t>
      </w:r>
      <w:bookmarkEnd w:id="20"/>
    </w:p>
    <w:p w14:paraId="213A9276" w14:textId="6949D9A2" w:rsidR="00CE7E69" w:rsidRPr="00274302" w:rsidRDefault="00CE7E69" w:rsidP="00C533F3">
      <w:pPr>
        <w:pStyle w:val="a0"/>
      </w:pPr>
      <w:r>
        <w:t>Пример источника</w:t>
      </w:r>
      <w:r w:rsidR="00E00E6E" w:rsidRPr="009661EF">
        <w:t xml:space="preserve">: </w:t>
      </w:r>
      <w:r w:rsidR="00447F7B" w:rsidRPr="009661EF">
        <w:t>информационный ресурс</w:t>
      </w:r>
      <w:r w:rsidR="00E00E6E" w:rsidRPr="009661EF">
        <w:t xml:space="preserve">. – </w:t>
      </w:r>
      <w:r w:rsidR="00E00E6E" w:rsidRPr="009661EF">
        <w:rPr>
          <w:lang w:val="en-US"/>
        </w:rPr>
        <w:t>URL</w:t>
      </w:r>
      <w:r w:rsidR="00447F7B" w:rsidRPr="009661EF">
        <w:t xml:space="preserve"> </w:t>
      </w:r>
      <w:r w:rsidR="00E00E6E" w:rsidRPr="009661EF">
        <w:t xml:space="preserve">: </w:t>
      </w:r>
      <w:hyperlink r:id="rId9" w:history="1">
        <w:r w:rsidR="00E00E6E" w:rsidRPr="001A749E">
          <w:rPr>
            <w:rStyle w:val="af0"/>
            <w:color w:val="0070C0"/>
          </w:rPr>
          <w:t>https://</w:t>
        </w:r>
        <w:r w:rsidRPr="001A749E">
          <w:rPr>
            <w:rStyle w:val="af0"/>
            <w:color w:val="0070C0"/>
          </w:rPr>
          <w:t>ссылка</w:t>
        </w:r>
      </w:hyperlink>
      <w:r w:rsidR="00E00E6E" w:rsidRPr="009661EF">
        <w:t xml:space="preserve"> (дата обращения</w:t>
      </w:r>
      <w:r w:rsidR="00447F7B" w:rsidRPr="009661EF">
        <w:t>:</w:t>
      </w:r>
      <w:r w:rsidR="00E00E6E" w:rsidRPr="009661EF">
        <w:t xml:space="preserve"> 04.12.2024). – Текст: электронный.</w:t>
      </w:r>
    </w:p>
    <w:sectPr w:rsidR="00CE7E69" w:rsidRPr="00274302" w:rsidSect="00873111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AF091" w14:textId="77777777" w:rsidR="006C2EE1" w:rsidRDefault="006C2EE1" w:rsidP="00873111">
      <w:pPr>
        <w:spacing w:after="0" w:line="240" w:lineRule="auto"/>
      </w:pPr>
      <w:r>
        <w:separator/>
      </w:r>
    </w:p>
    <w:p w14:paraId="39ABC351" w14:textId="77777777" w:rsidR="006C2EE1" w:rsidRDefault="006C2EE1"/>
    <w:p w14:paraId="0D70CFB3" w14:textId="77777777" w:rsidR="006C2EE1" w:rsidRDefault="006C2EE1"/>
  </w:endnote>
  <w:endnote w:type="continuationSeparator" w:id="0">
    <w:p w14:paraId="1C162EF0" w14:textId="77777777" w:rsidR="006C2EE1" w:rsidRDefault="006C2EE1" w:rsidP="00873111">
      <w:pPr>
        <w:spacing w:after="0" w:line="240" w:lineRule="auto"/>
      </w:pPr>
      <w:r>
        <w:continuationSeparator/>
      </w:r>
    </w:p>
    <w:p w14:paraId="1A136490" w14:textId="77777777" w:rsidR="006C2EE1" w:rsidRDefault="006C2EE1"/>
    <w:p w14:paraId="7505A4B4" w14:textId="77777777" w:rsidR="006C2EE1" w:rsidRDefault="006C2E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5381361"/>
      <w:docPartObj>
        <w:docPartGallery w:val="Page Numbers (Bottom of Page)"/>
        <w:docPartUnique/>
      </w:docPartObj>
    </w:sdtPr>
    <w:sdtEndPr/>
    <w:sdtContent>
      <w:p w14:paraId="4BB1398A" w14:textId="77777777" w:rsidR="003C4212" w:rsidRPr="00CA48EA" w:rsidRDefault="00506B32" w:rsidP="009D7904">
        <w:pPr>
          <w:pStyle w:val="aff7"/>
        </w:pPr>
        <w:r w:rsidRPr="00873111">
          <w:fldChar w:fldCharType="begin"/>
        </w:r>
        <w:r w:rsidR="00873111" w:rsidRPr="00873111">
          <w:instrText>PAGE   \* MERGEFORMAT</w:instrText>
        </w:r>
        <w:r w:rsidRPr="00873111">
          <w:fldChar w:fldCharType="separate"/>
        </w:r>
        <w:r w:rsidR="00FA2D94">
          <w:rPr>
            <w:noProof/>
          </w:rPr>
          <w:t>4</w:t>
        </w:r>
        <w:r w:rsidRPr="0087311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4E664" w14:textId="77777777" w:rsidR="006C2EE1" w:rsidRDefault="006C2EE1" w:rsidP="00873111">
      <w:pPr>
        <w:spacing w:after="0" w:line="240" w:lineRule="auto"/>
      </w:pPr>
      <w:r>
        <w:separator/>
      </w:r>
    </w:p>
    <w:p w14:paraId="198750EA" w14:textId="77777777" w:rsidR="006C2EE1" w:rsidRDefault="006C2EE1"/>
    <w:p w14:paraId="7737D887" w14:textId="77777777" w:rsidR="006C2EE1" w:rsidRDefault="006C2EE1"/>
  </w:footnote>
  <w:footnote w:type="continuationSeparator" w:id="0">
    <w:p w14:paraId="5FE84454" w14:textId="77777777" w:rsidR="006C2EE1" w:rsidRDefault="006C2EE1" w:rsidP="00873111">
      <w:pPr>
        <w:spacing w:after="0" w:line="240" w:lineRule="auto"/>
      </w:pPr>
      <w:r>
        <w:continuationSeparator/>
      </w:r>
    </w:p>
    <w:p w14:paraId="6C922CF8" w14:textId="77777777" w:rsidR="006C2EE1" w:rsidRDefault="006C2EE1"/>
    <w:p w14:paraId="3ED419DC" w14:textId="77777777" w:rsidR="006C2EE1" w:rsidRDefault="006C2E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9E4"/>
    <w:multiLevelType w:val="hybridMultilevel"/>
    <w:tmpl w:val="7ADE2726"/>
    <w:lvl w:ilvl="0" w:tplc="45B82E8E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FC7"/>
    <w:multiLevelType w:val="hybridMultilevel"/>
    <w:tmpl w:val="DD1E6996"/>
    <w:lvl w:ilvl="0" w:tplc="0512D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403C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752BF3A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C3C3EC4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B4E8712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627461F2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D57A5282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A1281B1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2B72FB1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5BF436B"/>
    <w:multiLevelType w:val="multilevel"/>
    <w:tmpl w:val="8DC68B92"/>
    <w:lvl w:ilvl="0">
      <w:start w:val="1"/>
      <w:numFmt w:val="none"/>
      <w:lvlText w:val="5"/>
      <w:lvlJc w:val="left"/>
      <w:pPr>
        <w:ind w:left="720" w:hanging="360"/>
      </w:pPr>
    </w:lvl>
    <w:lvl w:ilvl="1">
      <w:start w:val="1"/>
      <w:numFmt w:val="none"/>
      <w:lvlText w:val="1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a0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33CD"/>
    <w:multiLevelType w:val="hybridMultilevel"/>
    <w:tmpl w:val="3BE895B2"/>
    <w:lvl w:ilvl="0" w:tplc="38EE5138">
      <w:start w:val="1"/>
      <w:numFmt w:val="decimal"/>
      <w:pStyle w:val="5"/>
      <w:lvlText w:val="5.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EF08E8"/>
    <w:multiLevelType w:val="hybridMultilevel"/>
    <w:tmpl w:val="16D8AE7A"/>
    <w:lvl w:ilvl="0" w:tplc="13D2B8CA">
      <w:start w:val="1"/>
      <w:numFmt w:val="decimal"/>
      <w:pStyle w:val="3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D32AF"/>
    <w:multiLevelType w:val="hybridMultilevel"/>
    <w:tmpl w:val="B4B8899E"/>
    <w:lvl w:ilvl="0" w:tplc="1B3661D4">
      <w:start w:val="1"/>
      <w:numFmt w:val="decimal"/>
      <w:pStyle w:val="2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85C1996"/>
    <w:multiLevelType w:val="hybridMultilevel"/>
    <w:tmpl w:val="6892473E"/>
    <w:lvl w:ilvl="0" w:tplc="882C9046">
      <w:start w:val="1"/>
      <w:numFmt w:val="bullet"/>
      <w:pStyle w:val="a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9E20F12"/>
    <w:multiLevelType w:val="hybridMultilevel"/>
    <w:tmpl w:val="F47A9BEE"/>
    <w:lvl w:ilvl="0" w:tplc="9BF6D708">
      <w:start w:val="1"/>
      <w:numFmt w:val="decimal"/>
      <w:pStyle w:val="4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567D8A"/>
    <w:multiLevelType w:val="hybridMultilevel"/>
    <w:tmpl w:val="F876619E"/>
    <w:lvl w:ilvl="0" w:tplc="820216BC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C149E"/>
    <w:multiLevelType w:val="hybridMultilevel"/>
    <w:tmpl w:val="2E886874"/>
    <w:lvl w:ilvl="0" w:tplc="9D683700">
      <w:start w:val="1"/>
      <w:numFmt w:val="decimal"/>
      <w:pStyle w:val="1"/>
      <w:lvlText w:val="1.%1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763685">
    <w:abstractNumId w:val="0"/>
  </w:num>
  <w:num w:numId="2" w16cid:durableId="366611011">
    <w:abstractNumId w:val="9"/>
  </w:num>
  <w:num w:numId="3" w16cid:durableId="1497723566">
    <w:abstractNumId w:val="7"/>
  </w:num>
  <w:num w:numId="4" w16cid:durableId="17840388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939822">
    <w:abstractNumId w:val="3"/>
  </w:num>
  <w:num w:numId="6" w16cid:durableId="1207909028">
    <w:abstractNumId w:val="5"/>
  </w:num>
  <w:num w:numId="7" w16cid:durableId="1535069817">
    <w:abstractNumId w:val="4"/>
  </w:num>
  <w:num w:numId="8" w16cid:durableId="347294190">
    <w:abstractNumId w:val="8"/>
  </w:num>
  <w:num w:numId="9" w16cid:durableId="584606601">
    <w:abstractNumId w:val="6"/>
  </w:num>
  <w:num w:numId="10" w16cid:durableId="146292308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EE1"/>
    <w:rsid w:val="00000EC7"/>
    <w:rsid w:val="00020D24"/>
    <w:rsid w:val="00024130"/>
    <w:rsid w:val="00026461"/>
    <w:rsid w:val="0004490F"/>
    <w:rsid w:val="000579F5"/>
    <w:rsid w:val="00062464"/>
    <w:rsid w:val="00065CB5"/>
    <w:rsid w:val="00066429"/>
    <w:rsid w:val="00086985"/>
    <w:rsid w:val="00087338"/>
    <w:rsid w:val="00092661"/>
    <w:rsid w:val="000963EC"/>
    <w:rsid w:val="000B63D5"/>
    <w:rsid w:val="000C4F59"/>
    <w:rsid w:val="000D7DAF"/>
    <w:rsid w:val="000E7F5F"/>
    <w:rsid w:val="000F66DE"/>
    <w:rsid w:val="00100BA2"/>
    <w:rsid w:val="00105BA7"/>
    <w:rsid w:val="00113E85"/>
    <w:rsid w:val="001314BE"/>
    <w:rsid w:val="00146B2B"/>
    <w:rsid w:val="00147ABD"/>
    <w:rsid w:val="00147DC5"/>
    <w:rsid w:val="001620EF"/>
    <w:rsid w:val="001658D2"/>
    <w:rsid w:val="00166E18"/>
    <w:rsid w:val="00170F8D"/>
    <w:rsid w:val="00190D3C"/>
    <w:rsid w:val="001A749E"/>
    <w:rsid w:val="001A79C1"/>
    <w:rsid w:val="001A7FAB"/>
    <w:rsid w:val="001C5BBA"/>
    <w:rsid w:val="001C5BCA"/>
    <w:rsid w:val="001D1A53"/>
    <w:rsid w:val="001D2855"/>
    <w:rsid w:val="001E51E1"/>
    <w:rsid w:val="001F3464"/>
    <w:rsid w:val="00211509"/>
    <w:rsid w:val="0021452F"/>
    <w:rsid w:val="00222E52"/>
    <w:rsid w:val="00226E80"/>
    <w:rsid w:val="0024141D"/>
    <w:rsid w:val="00241757"/>
    <w:rsid w:val="00245659"/>
    <w:rsid w:val="00250E33"/>
    <w:rsid w:val="00253E0E"/>
    <w:rsid w:val="002550C9"/>
    <w:rsid w:val="00274302"/>
    <w:rsid w:val="00275EEE"/>
    <w:rsid w:val="0027643D"/>
    <w:rsid w:val="00294CE7"/>
    <w:rsid w:val="002A257C"/>
    <w:rsid w:val="002D567B"/>
    <w:rsid w:val="002E0193"/>
    <w:rsid w:val="002F24F4"/>
    <w:rsid w:val="0030439A"/>
    <w:rsid w:val="00316694"/>
    <w:rsid w:val="00330B00"/>
    <w:rsid w:val="0034418E"/>
    <w:rsid w:val="0036157D"/>
    <w:rsid w:val="00365B9B"/>
    <w:rsid w:val="0037101D"/>
    <w:rsid w:val="003726E6"/>
    <w:rsid w:val="0039794A"/>
    <w:rsid w:val="003C4212"/>
    <w:rsid w:val="003F587D"/>
    <w:rsid w:val="00412175"/>
    <w:rsid w:val="004135B6"/>
    <w:rsid w:val="00421F3B"/>
    <w:rsid w:val="0042330B"/>
    <w:rsid w:val="00426478"/>
    <w:rsid w:val="00435A09"/>
    <w:rsid w:val="0044650C"/>
    <w:rsid w:val="00447F7B"/>
    <w:rsid w:val="00451EDB"/>
    <w:rsid w:val="00451FF7"/>
    <w:rsid w:val="0045403F"/>
    <w:rsid w:val="0046034A"/>
    <w:rsid w:val="0047686F"/>
    <w:rsid w:val="004858B3"/>
    <w:rsid w:val="0049498C"/>
    <w:rsid w:val="004A07C3"/>
    <w:rsid w:val="004A1DD7"/>
    <w:rsid w:val="004B1FF3"/>
    <w:rsid w:val="004D4676"/>
    <w:rsid w:val="004F5B03"/>
    <w:rsid w:val="00506B32"/>
    <w:rsid w:val="0051227C"/>
    <w:rsid w:val="005136FE"/>
    <w:rsid w:val="00517E34"/>
    <w:rsid w:val="005354C6"/>
    <w:rsid w:val="00536F5F"/>
    <w:rsid w:val="00540A19"/>
    <w:rsid w:val="005535C7"/>
    <w:rsid w:val="0056364F"/>
    <w:rsid w:val="00563A01"/>
    <w:rsid w:val="00566A3F"/>
    <w:rsid w:val="005725F1"/>
    <w:rsid w:val="005A744C"/>
    <w:rsid w:val="005B157F"/>
    <w:rsid w:val="005B4CA2"/>
    <w:rsid w:val="005B5223"/>
    <w:rsid w:val="005B5403"/>
    <w:rsid w:val="00607E39"/>
    <w:rsid w:val="00622147"/>
    <w:rsid w:val="006321B8"/>
    <w:rsid w:val="0064441A"/>
    <w:rsid w:val="006657BE"/>
    <w:rsid w:val="00666034"/>
    <w:rsid w:val="006849DC"/>
    <w:rsid w:val="006A2BC8"/>
    <w:rsid w:val="006A425D"/>
    <w:rsid w:val="006A4A1F"/>
    <w:rsid w:val="006A6497"/>
    <w:rsid w:val="006B19AB"/>
    <w:rsid w:val="006B42D1"/>
    <w:rsid w:val="006B7F3C"/>
    <w:rsid w:val="006C2EE1"/>
    <w:rsid w:val="006D336B"/>
    <w:rsid w:val="006E0406"/>
    <w:rsid w:val="006F3EB2"/>
    <w:rsid w:val="006F6BAC"/>
    <w:rsid w:val="0071522A"/>
    <w:rsid w:val="00732F7F"/>
    <w:rsid w:val="007466FD"/>
    <w:rsid w:val="0075575F"/>
    <w:rsid w:val="007655FD"/>
    <w:rsid w:val="007A5206"/>
    <w:rsid w:val="007B12AD"/>
    <w:rsid w:val="007B64FA"/>
    <w:rsid w:val="007B6BA3"/>
    <w:rsid w:val="007C2D5E"/>
    <w:rsid w:val="007D285C"/>
    <w:rsid w:val="007E1151"/>
    <w:rsid w:val="007F4962"/>
    <w:rsid w:val="007F6C07"/>
    <w:rsid w:val="008023F1"/>
    <w:rsid w:val="00806473"/>
    <w:rsid w:val="00806AA2"/>
    <w:rsid w:val="00814F34"/>
    <w:rsid w:val="008211A8"/>
    <w:rsid w:val="008222B7"/>
    <w:rsid w:val="00836A2B"/>
    <w:rsid w:val="008470AF"/>
    <w:rsid w:val="00873111"/>
    <w:rsid w:val="00875434"/>
    <w:rsid w:val="008765BA"/>
    <w:rsid w:val="00877E93"/>
    <w:rsid w:val="008805C9"/>
    <w:rsid w:val="008866A8"/>
    <w:rsid w:val="00887E72"/>
    <w:rsid w:val="0089191F"/>
    <w:rsid w:val="008A07A7"/>
    <w:rsid w:val="008A11BD"/>
    <w:rsid w:val="008A1289"/>
    <w:rsid w:val="008B0263"/>
    <w:rsid w:val="008B77C3"/>
    <w:rsid w:val="00901285"/>
    <w:rsid w:val="009029D9"/>
    <w:rsid w:val="00915E29"/>
    <w:rsid w:val="00930445"/>
    <w:rsid w:val="00963875"/>
    <w:rsid w:val="009661EF"/>
    <w:rsid w:val="0097259E"/>
    <w:rsid w:val="00973EDC"/>
    <w:rsid w:val="00976F8B"/>
    <w:rsid w:val="009B60D1"/>
    <w:rsid w:val="009B6D8D"/>
    <w:rsid w:val="009B723F"/>
    <w:rsid w:val="009B7274"/>
    <w:rsid w:val="009C2E08"/>
    <w:rsid w:val="009D3D38"/>
    <w:rsid w:val="009D43FD"/>
    <w:rsid w:val="009D547D"/>
    <w:rsid w:val="009D7904"/>
    <w:rsid w:val="009E14ED"/>
    <w:rsid w:val="009E799A"/>
    <w:rsid w:val="009F0D7A"/>
    <w:rsid w:val="009F27CA"/>
    <w:rsid w:val="009F6497"/>
    <w:rsid w:val="00A15278"/>
    <w:rsid w:val="00A373CB"/>
    <w:rsid w:val="00A37CC1"/>
    <w:rsid w:val="00A43B75"/>
    <w:rsid w:val="00A51D24"/>
    <w:rsid w:val="00A6291F"/>
    <w:rsid w:val="00A725B7"/>
    <w:rsid w:val="00A72D01"/>
    <w:rsid w:val="00A97B84"/>
    <w:rsid w:val="00A97EAE"/>
    <w:rsid w:val="00AA49C3"/>
    <w:rsid w:val="00AB27BB"/>
    <w:rsid w:val="00AC3437"/>
    <w:rsid w:val="00AD6713"/>
    <w:rsid w:val="00AE3200"/>
    <w:rsid w:val="00AE5B7A"/>
    <w:rsid w:val="00AE610F"/>
    <w:rsid w:val="00B177C7"/>
    <w:rsid w:val="00B25D89"/>
    <w:rsid w:val="00B36B9C"/>
    <w:rsid w:val="00B37468"/>
    <w:rsid w:val="00B379C4"/>
    <w:rsid w:val="00B41D38"/>
    <w:rsid w:val="00B62769"/>
    <w:rsid w:val="00B65591"/>
    <w:rsid w:val="00BA2080"/>
    <w:rsid w:val="00BB1D31"/>
    <w:rsid w:val="00BB4A7C"/>
    <w:rsid w:val="00BD160A"/>
    <w:rsid w:val="00BF3A9F"/>
    <w:rsid w:val="00C173D5"/>
    <w:rsid w:val="00C33C86"/>
    <w:rsid w:val="00C356BC"/>
    <w:rsid w:val="00C4474B"/>
    <w:rsid w:val="00C533F3"/>
    <w:rsid w:val="00C5355F"/>
    <w:rsid w:val="00C57D7C"/>
    <w:rsid w:val="00C74B2D"/>
    <w:rsid w:val="00C76BEA"/>
    <w:rsid w:val="00C87E68"/>
    <w:rsid w:val="00C91BAB"/>
    <w:rsid w:val="00CA48EA"/>
    <w:rsid w:val="00CA656A"/>
    <w:rsid w:val="00CE7E69"/>
    <w:rsid w:val="00CF41DB"/>
    <w:rsid w:val="00CF6C22"/>
    <w:rsid w:val="00D13BC1"/>
    <w:rsid w:val="00D15B5C"/>
    <w:rsid w:val="00D23098"/>
    <w:rsid w:val="00D30A64"/>
    <w:rsid w:val="00D32365"/>
    <w:rsid w:val="00D36568"/>
    <w:rsid w:val="00D3775F"/>
    <w:rsid w:val="00D42881"/>
    <w:rsid w:val="00D50734"/>
    <w:rsid w:val="00D61820"/>
    <w:rsid w:val="00D6672A"/>
    <w:rsid w:val="00DA087D"/>
    <w:rsid w:val="00DA1BD1"/>
    <w:rsid w:val="00DA311B"/>
    <w:rsid w:val="00DB3739"/>
    <w:rsid w:val="00DE54F8"/>
    <w:rsid w:val="00DF0E42"/>
    <w:rsid w:val="00DF160A"/>
    <w:rsid w:val="00DF60CF"/>
    <w:rsid w:val="00E00E6E"/>
    <w:rsid w:val="00E07D69"/>
    <w:rsid w:val="00E07F47"/>
    <w:rsid w:val="00E11E44"/>
    <w:rsid w:val="00E1454D"/>
    <w:rsid w:val="00E24F6A"/>
    <w:rsid w:val="00E34874"/>
    <w:rsid w:val="00E52BCC"/>
    <w:rsid w:val="00E53576"/>
    <w:rsid w:val="00E6092C"/>
    <w:rsid w:val="00E621A7"/>
    <w:rsid w:val="00E75103"/>
    <w:rsid w:val="00E8490C"/>
    <w:rsid w:val="00E87600"/>
    <w:rsid w:val="00EB52F4"/>
    <w:rsid w:val="00EC1AA0"/>
    <w:rsid w:val="00EC2A2D"/>
    <w:rsid w:val="00ED5FF8"/>
    <w:rsid w:val="00EE22EF"/>
    <w:rsid w:val="00EF0EC3"/>
    <w:rsid w:val="00EF3292"/>
    <w:rsid w:val="00F00402"/>
    <w:rsid w:val="00F021B8"/>
    <w:rsid w:val="00F104FD"/>
    <w:rsid w:val="00F14BAF"/>
    <w:rsid w:val="00F56ADD"/>
    <w:rsid w:val="00F65228"/>
    <w:rsid w:val="00F656E6"/>
    <w:rsid w:val="00F7497D"/>
    <w:rsid w:val="00F87741"/>
    <w:rsid w:val="00F91613"/>
    <w:rsid w:val="00F9190B"/>
    <w:rsid w:val="00FA2D94"/>
    <w:rsid w:val="00FA6733"/>
    <w:rsid w:val="00FC3646"/>
    <w:rsid w:val="00FE1232"/>
    <w:rsid w:val="00FF2385"/>
    <w:rsid w:val="00FF323F"/>
    <w:rsid w:val="00FF678D"/>
    <w:rsid w:val="00FF7231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7D8EC"/>
  <w15:docId w15:val="{27A203C2-3E93-4530-8E18-2E0E672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удалить"/>
    <w:rsid w:val="00CA48EA"/>
  </w:style>
  <w:style w:type="paragraph" w:styleId="10">
    <w:name w:val="heading 1"/>
    <w:basedOn w:val="a3"/>
    <w:next w:val="a3"/>
    <w:link w:val="11"/>
    <w:uiPriority w:val="9"/>
    <w:rsid w:val="00DA1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rsid w:val="00EC2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link w:val="a8"/>
    <w:uiPriority w:val="34"/>
    <w:qFormat/>
    <w:rsid w:val="000B63D5"/>
    <w:pPr>
      <w:ind w:left="720"/>
      <w:contextualSpacing/>
    </w:pPr>
  </w:style>
  <w:style w:type="paragraph" w:styleId="a9">
    <w:name w:val="Balloon Text"/>
    <w:basedOn w:val="a3"/>
    <w:link w:val="aa"/>
    <w:uiPriority w:val="99"/>
    <w:semiHidden/>
    <w:unhideWhenUsed/>
    <w:rsid w:val="006D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4"/>
    <w:link w:val="a9"/>
    <w:uiPriority w:val="99"/>
    <w:semiHidden/>
    <w:rsid w:val="006D336B"/>
    <w:rPr>
      <w:rFonts w:ascii="Tahoma" w:hAnsi="Tahoma" w:cs="Tahoma"/>
      <w:sz w:val="16"/>
      <w:szCs w:val="16"/>
    </w:rPr>
  </w:style>
  <w:style w:type="paragraph" w:styleId="ab">
    <w:name w:val="header"/>
    <w:basedOn w:val="a3"/>
    <w:link w:val="ac"/>
    <w:uiPriority w:val="99"/>
    <w:unhideWhenUsed/>
    <w:rsid w:val="00873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873111"/>
  </w:style>
  <w:style w:type="paragraph" w:styleId="ad">
    <w:name w:val="footer"/>
    <w:basedOn w:val="a3"/>
    <w:link w:val="ae"/>
    <w:uiPriority w:val="99"/>
    <w:unhideWhenUsed/>
    <w:rsid w:val="00873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873111"/>
  </w:style>
  <w:style w:type="character" w:customStyle="1" w:styleId="11">
    <w:name w:val="Заголовок 1 Знак"/>
    <w:basedOn w:val="a4"/>
    <w:link w:val="10"/>
    <w:uiPriority w:val="9"/>
    <w:rsid w:val="00DA1B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0"/>
    <w:next w:val="a3"/>
    <w:uiPriority w:val="39"/>
    <w:unhideWhenUsed/>
    <w:rsid w:val="00DA1BD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3"/>
    <w:next w:val="a3"/>
    <w:link w:val="13"/>
    <w:autoRedefine/>
    <w:uiPriority w:val="39"/>
    <w:unhideWhenUsed/>
    <w:rsid w:val="009D3D38"/>
    <w:pPr>
      <w:tabs>
        <w:tab w:val="left" w:pos="0"/>
        <w:tab w:val="left" w:pos="567"/>
        <w:tab w:val="right" w:leader="dot" w:pos="9628"/>
      </w:tabs>
      <w:spacing w:after="0" w:line="360" w:lineRule="auto"/>
      <w:jc w:val="both"/>
    </w:pPr>
  </w:style>
  <w:style w:type="character" w:styleId="af0">
    <w:name w:val="Hyperlink"/>
    <w:basedOn w:val="a4"/>
    <w:uiPriority w:val="99"/>
    <w:unhideWhenUsed/>
    <w:rsid w:val="00DA1BD1"/>
    <w:rPr>
      <w:color w:val="0000FF" w:themeColor="hyperlink"/>
      <w:u w:val="single"/>
    </w:rPr>
  </w:style>
  <w:style w:type="paragraph" w:styleId="af1">
    <w:name w:val="caption"/>
    <w:basedOn w:val="a3"/>
    <w:next w:val="a3"/>
    <w:link w:val="af2"/>
    <w:uiPriority w:val="35"/>
    <w:unhideWhenUsed/>
    <w:rsid w:val="00166E1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22">
    <w:name w:val="toc 2"/>
    <w:basedOn w:val="a3"/>
    <w:next w:val="a3"/>
    <w:autoRedefine/>
    <w:uiPriority w:val="39"/>
    <w:unhideWhenUsed/>
    <w:rsid w:val="009D3D38"/>
    <w:pPr>
      <w:tabs>
        <w:tab w:val="left" w:pos="567"/>
        <w:tab w:val="right" w:leader="dot" w:pos="9628"/>
      </w:tabs>
      <w:spacing w:after="0" w:line="360" w:lineRule="auto"/>
      <w:jc w:val="both"/>
    </w:pPr>
  </w:style>
  <w:style w:type="character" w:customStyle="1" w:styleId="21">
    <w:name w:val="Заголовок 2 Знак"/>
    <w:basedOn w:val="a4"/>
    <w:link w:val="20"/>
    <w:uiPriority w:val="9"/>
    <w:semiHidden/>
    <w:rsid w:val="00EC2A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4">
    <w:name w:val="Неразрешенное упоминание1"/>
    <w:basedOn w:val="a4"/>
    <w:uiPriority w:val="99"/>
    <w:semiHidden/>
    <w:unhideWhenUsed/>
    <w:rsid w:val="00EC2A2D"/>
    <w:rPr>
      <w:color w:val="605E5C"/>
      <w:shd w:val="clear" w:color="auto" w:fill="E1DFDD"/>
    </w:rPr>
  </w:style>
  <w:style w:type="paragraph" w:customStyle="1" w:styleId="af3">
    <w:name w:val="Глава"/>
    <w:next w:val="15"/>
    <w:autoRedefine/>
    <w:qFormat/>
    <w:rsid w:val="007B6BA3"/>
    <w:pPr>
      <w:pageBreakBefore/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15">
    <w:name w:val="1 Основной"/>
    <w:link w:val="16"/>
    <w:qFormat/>
    <w:rsid w:val="00875434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6">
    <w:name w:val="1 Основной Знак"/>
    <w:basedOn w:val="a4"/>
    <w:link w:val="15"/>
    <w:rsid w:val="00875434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">
    <w:name w:val="Глава №"/>
    <w:next w:val="15"/>
    <w:link w:val="af4"/>
    <w:autoRedefine/>
    <w:qFormat/>
    <w:rsid w:val="009661EF"/>
    <w:pPr>
      <w:pageBreakBefore/>
      <w:numPr>
        <w:numId w:val="1"/>
      </w:numPr>
      <w:spacing w:after="280" w:line="360" w:lineRule="auto"/>
      <w:ind w:left="0" w:firstLine="0"/>
      <w:jc w:val="center"/>
      <w:outlineLvl w:val="0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5">
    <w:name w:val="Подпись таблицы"/>
    <w:link w:val="af6"/>
    <w:qFormat/>
    <w:rsid w:val="00CA48E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6">
    <w:name w:val="Подпись таблицы Знак"/>
    <w:basedOn w:val="a4"/>
    <w:link w:val="af5"/>
    <w:rsid w:val="00CA48EA"/>
    <w:rPr>
      <w:rFonts w:ascii="Times New Roman" w:eastAsia="Times New Roman" w:hAnsi="Times New Roman" w:cs="Times New Roman"/>
      <w:sz w:val="24"/>
      <w:lang w:eastAsia="ru-RU"/>
    </w:rPr>
  </w:style>
  <w:style w:type="table" w:styleId="af7">
    <w:name w:val="Table Grid"/>
    <w:basedOn w:val="a5"/>
    <w:uiPriority w:val="39"/>
    <w:rsid w:val="0045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Глава № Знак"/>
    <w:basedOn w:val="a4"/>
    <w:link w:val="a"/>
    <w:rsid w:val="009661EF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1">
    <w:name w:val="Заголовок 1."/>
    <w:next w:val="15"/>
    <w:link w:val="17"/>
    <w:qFormat/>
    <w:rsid w:val="007B6BA3"/>
    <w:pPr>
      <w:numPr>
        <w:numId w:val="2"/>
      </w:numPr>
      <w:tabs>
        <w:tab w:val="left" w:pos="1134"/>
      </w:tabs>
      <w:spacing w:before="280" w:after="280" w:line="360" w:lineRule="auto"/>
      <w:ind w:left="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7">
    <w:name w:val="Заголовок 1. Знак"/>
    <w:basedOn w:val="a4"/>
    <w:link w:val="1"/>
    <w:rsid w:val="007B6BA3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2">
    <w:name w:val="Заголовок 2."/>
    <w:basedOn w:val="1"/>
    <w:next w:val="15"/>
    <w:link w:val="23"/>
    <w:autoRedefine/>
    <w:qFormat/>
    <w:rsid w:val="007B6BA3"/>
    <w:pPr>
      <w:numPr>
        <w:numId w:val="6"/>
      </w:numPr>
      <w:ind w:left="0" w:firstLine="567"/>
    </w:pPr>
  </w:style>
  <w:style w:type="character" w:customStyle="1" w:styleId="23">
    <w:name w:val="Заголовок 2. Знак"/>
    <w:basedOn w:val="17"/>
    <w:link w:val="2"/>
    <w:rsid w:val="007B6BA3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styleId="af8">
    <w:name w:val="No Spacing"/>
    <w:uiPriority w:val="1"/>
    <w:rsid w:val="007B6BA3"/>
    <w:pPr>
      <w:spacing w:after="0" w:line="240" w:lineRule="auto"/>
    </w:pPr>
  </w:style>
  <w:style w:type="paragraph" w:customStyle="1" w:styleId="3">
    <w:name w:val="Заголовок 3."/>
    <w:next w:val="15"/>
    <w:link w:val="30"/>
    <w:autoRedefine/>
    <w:qFormat/>
    <w:rsid w:val="00092661"/>
    <w:pPr>
      <w:numPr>
        <w:numId w:val="7"/>
      </w:numPr>
      <w:tabs>
        <w:tab w:val="left" w:pos="1134"/>
      </w:tabs>
      <w:spacing w:before="280" w:after="280" w:line="360" w:lineRule="auto"/>
      <w:ind w:left="0" w:firstLine="567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. Знак"/>
    <w:basedOn w:val="a4"/>
    <w:link w:val="3"/>
    <w:rsid w:val="0009266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9">
    <w:name w:val="Листинг"/>
    <w:link w:val="afa"/>
    <w:autoRedefine/>
    <w:qFormat/>
    <w:rsid w:val="009661EF"/>
    <w:pPr>
      <w:spacing w:after="0" w:line="240" w:lineRule="auto"/>
      <w:ind w:firstLine="56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afa">
    <w:name w:val="Листинг Знак"/>
    <w:basedOn w:val="a4"/>
    <w:link w:val="af9"/>
    <w:rsid w:val="009661EF"/>
    <w:rPr>
      <w:rFonts w:ascii="Times New Roman" w:hAnsi="Times New Roman" w:cs="Times New Roman"/>
      <w:i/>
      <w:iCs/>
      <w:sz w:val="24"/>
      <w:szCs w:val="24"/>
      <w:lang w:val="en-US"/>
    </w:rPr>
  </w:style>
  <w:style w:type="paragraph" w:customStyle="1" w:styleId="afb">
    <w:name w:val="Листинг конец"/>
    <w:next w:val="15"/>
    <w:link w:val="afc"/>
    <w:autoRedefine/>
    <w:qFormat/>
    <w:rsid w:val="009661EF"/>
    <w:pPr>
      <w:spacing w:after="0" w:line="360" w:lineRule="auto"/>
      <w:ind w:firstLine="567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8">
    <w:name w:val="Абзац списка Знак"/>
    <w:basedOn w:val="a4"/>
    <w:link w:val="a7"/>
    <w:uiPriority w:val="34"/>
    <w:rsid w:val="009661EF"/>
  </w:style>
  <w:style w:type="character" w:customStyle="1" w:styleId="afc">
    <w:name w:val="Листинг конец Знак"/>
    <w:basedOn w:val="a8"/>
    <w:link w:val="afb"/>
    <w:rsid w:val="009661EF"/>
    <w:rPr>
      <w:rFonts w:ascii="Times New Roman" w:hAnsi="Times New Roman" w:cs="Times New Roman"/>
      <w:i/>
      <w:iCs/>
      <w:sz w:val="24"/>
      <w:szCs w:val="24"/>
    </w:rPr>
  </w:style>
  <w:style w:type="paragraph" w:customStyle="1" w:styleId="4">
    <w:name w:val="Заголовок 4."/>
    <w:next w:val="15"/>
    <w:link w:val="40"/>
    <w:autoRedefine/>
    <w:qFormat/>
    <w:rsid w:val="009661EF"/>
    <w:pPr>
      <w:numPr>
        <w:numId w:val="3"/>
      </w:numPr>
      <w:tabs>
        <w:tab w:val="left" w:pos="1134"/>
      </w:tabs>
      <w:spacing w:before="280" w:after="280" w:line="360" w:lineRule="auto"/>
      <w:ind w:left="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. Знак"/>
    <w:basedOn w:val="a4"/>
    <w:link w:val="4"/>
    <w:rsid w:val="009661EF"/>
    <w:rPr>
      <w:rFonts w:ascii="Times New Roman" w:hAnsi="Times New Roman" w:cs="Times New Roman"/>
      <w:sz w:val="28"/>
      <w:szCs w:val="28"/>
    </w:rPr>
  </w:style>
  <w:style w:type="paragraph" w:customStyle="1" w:styleId="5">
    <w:name w:val="Заголовок 5."/>
    <w:next w:val="15"/>
    <w:link w:val="50"/>
    <w:autoRedefine/>
    <w:qFormat/>
    <w:rsid w:val="009661EF"/>
    <w:pPr>
      <w:numPr>
        <w:numId w:val="5"/>
      </w:numPr>
      <w:tabs>
        <w:tab w:val="left" w:pos="1134"/>
      </w:tabs>
      <w:spacing w:before="280" w:after="280" w:line="360" w:lineRule="auto"/>
      <w:ind w:left="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. Знак"/>
    <w:basedOn w:val="a4"/>
    <w:link w:val="5"/>
    <w:rsid w:val="009661EF"/>
    <w:rPr>
      <w:rFonts w:ascii="Times New Roman" w:hAnsi="Times New Roman" w:cs="Times New Roman"/>
      <w:sz w:val="28"/>
      <w:szCs w:val="28"/>
    </w:rPr>
  </w:style>
  <w:style w:type="paragraph" w:customStyle="1" w:styleId="a0">
    <w:name w:val="Источник"/>
    <w:link w:val="afd"/>
    <w:qFormat/>
    <w:rsid w:val="00CE7E69"/>
    <w:pPr>
      <w:numPr>
        <w:ilvl w:val="3"/>
        <w:numId w:val="4"/>
      </w:numPr>
      <w:tabs>
        <w:tab w:val="left" w:pos="1134"/>
      </w:tabs>
      <w:spacing w:after="0" w:line="360" w:lineRule="auto"/>
      <w:ind w:left="0"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Источник Знак"/>
    <w:basedOn w:val="a4"/>
    <w:link w:val="a0"/>
    <w:rsid w:val="00CE7E69"/>
    <w:rPr>
      <w:rFonts w:ascii="Times New Roman" w:hAnsi="Times New Roman" w:cs="Times New Roman"/>
      <w:sz w:val="28"/>
      <w:szCs w:val="28"/>
    </w:rPr>
  </w:style>
  <w:style w:type="character" w:styleId="afe">
    <w:name w:val="Unresolved Mention"/>
    <w:basedOn w:val="a4"/>
    <w:uiPriority w:val="99"/>
    <w:semiHidden/>
    <w:unhideWhenUsed/>
    <w:rsid w:val="00CE7E69"/>
    <w:rPr>
      <w:color w:val="605E5C"/>
      <w:shd w:val="clear" w:color="auto" w:fill="E1DFDD"/>
    </w:rPr>
  </w:style>
  <w:style w:type="paragraph" w:customStyle="1" w:styleId="aff">
    <w:name w:val="Фотография"/>
    <w:link w:val="aff0"/>
    <w:qFormat/>
    <w:rsid w:val="00CE7E69"/>
    <w:pPr>
      <w:spacing w:after="0" w:line="240" w:lineRule="auto"/>
      <w:jc w:val="both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ff0">
    <w:name w:val="Фотография Знак"/>
    <w:basedOn w:val="a4"/>
    <w:link w:val="aff"/>
    <w:rsid w:val="00CE7E69"/>
    <w:rPr>
      <w:rFonts w:ascii="Times New Roman" w:hAnsi="Times New Roman"/>
      <w:noProof/>
      <w:color w:val="000000" w:themeColor="text1"/>
      <w:sz w:val="28"/>
    </w:rPr>
  </w:style>
  <w:style w:type="paragraph" w:customStyle="1" w:styleId="aff1">
    <w:name w:val="Подпись к рисунку"/>
    <w:basedOn w:val="af1"/>
    <w:next w:val="15"/>
    <w:link w:val="aff2"/>
    <w:qFormat/>
    <w:rsid w:val="00CE7E69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character" w:customStyle="1" w:styleId="af2">
    <w:name w:val="Название объекта Знак"/>
    <w:basedOn w:val="a4"/>
    <w:link w:val="af1"/>
    <w:uiPriority w:val="35"/>
    <w:rsid w:val="00CE7E69"/>
    <w:rPr>
      <w:i/>
      <w:iCs/>
      <w:color w:val="1F497D" w:themeColor="text2"/>
      <w:sz w:val="18"/>
      <w:szCs w:val="18"/>
    </w:rPr>
  </w:style>
  <w:style w:type="character" w:customStyle="1" w:styleId="aff2">
    <w:name w:val="Подпись к рисунку Знак"/>
    <w:basedOn w:val="af2"/>
    <w:link w:val="aff1"/>
    <w:rsid w:val="00CE7E69"/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paragraph" w:customStyle="1" w:styleId="a2">
    <w:name w:val="Перечисление"/>
    <w:link w:val="aff3"/>
    <w:qFormat/>
    <w:rsid w:val="00875434"/>
    <w:pPr>
      <w:numPr>
        <w:numId w:val="8"/>
      </w:numPr>
      <w:tabs>
        <w:tab w:val="left" w:pos="1134"/>
      </w:tabs>
      <w:spacing w:after="0" w:line="360" w:lineRule="auto"/>
      <w:ind w:left="0" w:firstLine="567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f3">
    <w:name w:val="Перечисление Знак"/>
    <w:basedOn w:val="16"/>
    <w:link w:val="a2"/>
    <w:rsid w:val="00875434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1">
    <w:name w:val="Перечисление дефис"/>
    <w:link w:val="aff4"/>
    <w:qFormat/>
    <w:rsid w:val="00875434"/>
    <w:pPr>
      <w:numPr>
        <w:numId w:val="9"/>
      </w:numPr>
      <w:tabs>
        <w:tab w:val="left" w:pos="1134"/>
      </w:tabs>
      <w:spacing w:after="0" w:line="360" w:lineRule="auto"/>
      <w:ind w:left="0" w:firstLine="567"/>
    </w:pPr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character" w:customStyle="1" w:styleId="aff4">
    <w:name w:val="Перечисление дефис Знак"/>
    <w:basedOn w:val="a4"/>
    <w:link w:val="a1"/>
    <w:rsid w:val="00875434"/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paragraph" w:customStyle="1" w:styleId="aff5">
    <w:name w:val="Текст после таблицы"/>
    <w:next w:val="15"/>
    <w:link w:val="aff6"/>
    <w:qFormat/>
    <w:rsid w:val="00CA48EA"/>
    <w:pPr>
      <w:spacing w:before="140" w:after="0" w:line="360" w:lineRule="auto"/>
      <w:ind w:firstLine="567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f6">
    <w:name w:val="Текст после таблицы Знак"/>
    <w:basedOn w:val="a4"/>
    <w:link w:val="aff5"/>
    <w:rsid w:val="00CA48EA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f7">
    <w:name w:val="Колонтитул"/>
    <w:basedOn w:val="ad"/>
    <w:link w:val="aff8"/>
    <w:qFormat/>
    <w:rsid w:val="009D7904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Оглавление 1 Знак"/>
    <w:basedOn w:val="a4"/>
    <w:link w:val="12"/>
    <w:uiPriority w:val="39"/>
    <w:rsid w:val="00CA48EA"/>
  </w:style>
  <w:style w:type="character" w:customStyle="1" w:styleId="aff8">
    <w:name w:val="Колонтитул Знак"/>
    <w:basedOn w:val="ae"/>
    <w:link w:val="aff7"/>
    <w:rsid w:val="009D7904"/>
    <w:rPr>
      <w:rFonts w:ascii="Times New Roman" w:hAnsi="Times New Roman" w:cs="Times New Roman"/>
      <w:sz w:val="28"/>
      <w:szCs w:val="28"/>
    </w:rPr>
  </w:style>
  <w:style w:type="paragraph" w:customStyle="1" w:styleId="aff9">
    <w:name w:val="Ссылки содержания"/>
    <w:basedOn w:val="12"/>
    <w:link w:val="affa"/>
    <w:qFormat/>
    <w:rsid w:val="00CA48EA"/>
    <w:rPr>
      <w:rFonts w:ascii="Times New Roman" w:hAnsi="Times New Roman" w:cs="Times New Roman"/>
      <w:noProof/>
      <w:sz w:val="28"/>
      <w:szCs w:val="28"/>
    </w:rPr>
  </w:style>
  <w:style w:type="character" w:customStyle="1" w:styleId="affa">
    <w:name w:val="Ссылки содержания Знак"/>
    <w:basedOn w:val="13"/>
    <w:link w:val="aff9"/>
    <w:rsid w:val="00CA48EA"/>
    <w:rPr>
      <w:rFonts w:ascii="Times New Roman" w:hAnsi="Times New Roman" w:cs="Times New Roman"/>
      <w:noProof/>
      <w:sz w:val="28"/>
      <w:szCs w:val="28"/>
    </w:rPr>
  </w:style>
  <w:style w:type="character" w:styleId="affb">
    <w:name w:val="FollowedHyperlink"/>
    <w:basedOn w:val="a4"/>
    <w:uiPriority w:val="99"/>
    <w:semiHidden/>
    <w:unhideWhenUsed/>
    <w:rsid w:val="001A74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6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5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0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6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98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cshar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ya\OneDrive\&#1056;&#1072;&#1073;&#1086;&#1095;&#1080;&#1081;%20&#1089;&#1090;&#1086;&#1083;\PatternByVasyaDomakov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6567-1601-4793-8AE3-12CAC6429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PatternByVasyaDomakov.dotm</Template>
  <TotalTime>38</TotalTime>
  <Pages>12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vasya.domakov@mail.ru</dc:creator>
  <cp:lastModifiedBy>Your Office</cp:lastModifiedBy>
  <cp:revision>7</cp:revision>
  <cp:lastPrinted>2024-12-19T18:24:00Z</cp:lastPrinted>
  <dcterms:created xsi:type="dcterms:W3CDTF">2025-01-24T06:31:00Z</dcterms:created>
  <dcterms:modified xsi:type="dcterms:W3CDTF">2025-01-28T15:11:00Z</dcterms:modified>
</cp:coreProperties>
</file>